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E215D" w14:textId="616A954D" w:rsidR="0068497C" w:rsidRPr="0068497C" w:rsidRDefault="002C7E64" w:rsidP="004D6468">
      <w:pPr>
        <w:pStyle w:val="Heading3"/>
      </w:pPr>
      <w:bookmarkStart w:id="0" w:name="_Toc477394113"/>
      <w:r>
        <w:t xml:space="preserve">Specifications </w:t>
      </w:r>
      <w:r w:rsidR="00E23A0A">
        <w:t>for Writing Introduction</w:t>
      </w:r>
      <w:r w:rsidR="001D40EA">
        <w:t>s</w:t>
      </w:r>
      <w:r w:rsidR="00E23A0A">
        <w:t xml:space="preserve"> and Conclusion</w:t>
      </w:r>
      <w:r w:rsidR="001D40EA">
        <w:t>s</w:t>
      </w:r>
      <w:r w:rsidR="00E23A0A">
        <w:t xml:space="preserve"> </w:t>
      </w:r>
      <w:bookmarkEnd w:id="0"/>
    </w:p>
    <w:p w14:paraId="1EF54804" w14:textId="77777777" w:rsidR="0068497C" w:rsidRDefault="0068497C" w:rsidP="004D6468"/>
    <w:p w14:paraId="42D8718F" w14:textId="66534A2C" w:rsidR="0068497C" w:rsidRDefault="00364FED" w:rsidP="004D6468">
      <w:pPr>
        <w:rPr>
          <w:rStyle w:val="IntenseEmphasis"/>
        </w:rPr>
      </w:pPr>
      <w:r>
        <w:rPr>
          <w:rStyle w:val="IntenseEmphasis"/>
        </w:rPr>
        <w:t xml:space="preserve">1. </w:t>
      </w:r>
      <w:r w:rsidR="0068497C" w:rsidRPr="0068497C">
        <w:rPr>
          <w:rStyle w:val="IntenseEmphasis"/>
        </w:rPr>
        <w:t>THE INTRODUCTION</w:t>
      </w:r>
      <w:r w:rsidR="002C7E64">
        <w:rPr>
          <w:rStyle w:val="IntenseEmphasis"/>
        </w:rPr>
        <w:t xml:space="preserve"> </w:t>
      </w:r>
    </w:p>
    <w:p w14:paraId="523CF462" w14:textId="77777777" w:rsidR="004D6468" w:rsidRPr="0068497C" w:rsidRDefault="004D6468" w:rsidP="004D6468">
      <w:pPr>
        <w:rPr>
          <w:rStyle w:val="IntenseEmphasis"/>
        </w:rPr>
      </w:pPr>
    </w:p>
    <w:p w14:paraId="43B68703" w14:textId="5BD26A12" w:rsidR="00A335B2" w:rsidRDefault="000B576F" w:rsidP="004D6468">
      <w:r w:rsidRPr="0068497C">
        <w:t>Your introduction</w:t>
      </w:r>
      <w:bookmarkStart w:id="1" w:name="_GoBack"/>
      <w:bookmarkEnd w:id="1"/>
      <w:r w:rsidR="00A335B2">
        <w:t xml:space="preserve">) </w:t>
      </w:r>
      <w:r w:rsidRPr="0068497C">
        <w:t xml:space="preserve">is </w:t>
      </w:r>
      <w:r>
        <w:t xml:space="preserve">the </w:t>
      </w:r>
      <w:r w:rsidRPr="0068497C">
        <w:t xml:space="preserve">first point of contact </w:t>
      </w:r>
      <w:r>
        <w:t>readers</w:t>
      </w:r>
      <w:r w:rsidRPr="0068497C">
        <w:t xml:space="preserve"> </w:t>
      </w:r>
      <w:r>
        <w:t xml:space="preserve">have with your </w:t>
      </w:r>
      <w:r w:rsidR="001D40EA">
        <w:t>work</w:t>
      </w:r>
      <w:r>
        <w:t>,</w:t>
      </w:r>
      <w:r w:rsidRPr="0068497C">
        <w:t xml:space="preserve"> so you want to make a good initial impression. </w:t>
      </w:r>
      <w:r w:rsidR="00A335B2">
        <w:t xml:space="preserve"> It</w:t>
      </w:r>
      <w:r w:rsidRPr="0068497C">
        <w:t xml:space="preserve"> will act as a </w:t>
      </w:r>
      <w:r w:rsidR="00A335B2">
        <w:t>map</w:t>
      </w:r>
      <w:r w:rsidRPr="0068497C">
        <w:t xml:space="preserve"> for them to follow as they read on </w:t>
      </w:r>
      <w:r w:rsidR="00A335B2">
        <w:t xml:space="preserve">through the body of the </w:t>
      </w:r>
      <w:r w:rsidR="001D40EA">
        <w:t>report</w:t>
      </w:r>
      <w:r w:rsidR="00A335B2">
        <w:t xml:space="preserve"> and help them make sense of it. </w:t>
      </w:r>
    </w:p>
    <w:p w14:paraId="0C7360B5" w14:textId="77777777" w:rsidR="00A335B2" w:rsidRDefault="00A335B2" w:rsidP="004D6468"/>
    <w:p w14:paraId="0491AB67" w14:textId="574ABB79" w:rsidR="0068497C" w:rsidRDefault="00A335B2" w:rsidP="004D6468">
      <w:r>
        <w:t xml:space="preserve"> </w:t>
      </w:r>
      <w:r w:rsidR="0068497C" w:rsidRPr="0068497C">
        <w:t xml:space="preserve">Therefore, it is important that your introduction is consistent with the rest of your </w:t>
      </w:r>
      <w:r w:rsidR="001D40EA">
        <w:t>report</w:t>
      </w:r>
      <w:r w:rsidR="0068497C" w:rsidRPr="0068497C">
        <w:t xml:space="preserve">. If it is not, your </w:t>
      </w:r>
      <w:r w:rsidR="005D072F">
        <w:t>reader</w:t>
      </w:r>
      <w:r w:rsidR="0068497C" w:rsidRPr="0068497C">
        <w:t xml:space="preserve">s will become confused and may not be convinced by </w:t>
      </w:r>
      <w:r>
        <w:t>what you say</w:t>
      </w:r>
      <w:r w:rsidR="0068497C" w:rsidRPr="0068497C">
        <w:t xml:space="preserve">. </w:t>
      </w:r>
    </w:p>
    <w:p w14:paraId="078498B3" w14:textId="77777777" w:rsidR="00A335B2" w:rsidRDefault="00A335B2" w:rsidP="004D6468"/>
    <w:p w14:paraId="0B8C5AD2" w14:textId="7BABC12E" w:rsidR="00A335B2" w:rsidRPr="0068497C" w:rsidRDefault="00A335B2" w:rsidP="00A335B2">
      <w:r w:rsidRPr="0068497C">
        <w:t>To do this, you need to</w:t>
      </w:r>
      <w:r>
        <w:t xml:space="preserve"> follow the instructions in the table below.</w:t>
      </w:r>
    </w:p>
    <w:p w14:paraId="412BCA26" w14:textId="77777777" w:rsidR="00A335B2" w:rsidRDefault="00A335B2" w:rsidP="004D6468">
      <w:pPr>
        <w:rPr>
          <w:rStyle w:val="Strong"/>
        </w:rPr>
      </w:pPr>
    </w:p>
    <w:p w14:paraId="16963D4A" w14:textId="77777777" w:rsidR="0068497C" w:rsidRPr="004D6468" w:rsidRDefault="0068497C" w:rsidP="004D6468">
      <w:pPr>
        <w:rPr>
          <w:rStyle w:val="Strong"/>
        </w:rPr>
      </w:pPr>
      <w:r w:rsidRPr="004D6468">
        <w:rPr>
          <w:rStyle w:val="Strong"/>
        </w:rPr>
        <w:t>The structure and contents of an introduction</w:t>
      </w:r>
    </w:p>
    <w:p w14:paraId="1CBA0D23" w14:textId="77777777" w:rsidR="0068497C" w:rsidRPr="0068497C" w:rsidRDefault="0068497C" w:rsidP="004D6468"/>
    <w:tbl>
      <w:tblPr>
        <w:tblW w:w="4865" w:type="pct"/>
        <w:tblCellSpacing w:w="0" w:type="dxa"/>
        <w:tblInd w:w="120" w:type="dxa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3174"/>
        <w:gridCol w:w="6184"/>
      </w:tblGrid>
      <w:tr w:rsidR="0068497C" w:rsidRPr="0068497C" w14:paraId="06AF67BF" w14:textId="77777777" w:rsidTr="004A4DCC">
        <w:trPr>
          <w:trHeight w:val="179"/>
          <w:tblCellSpacing w:w="0" w:type="dxa"/>
        </w:trPr>
        <w:tc>
          <w:tcPr>
            <w:tcW w:w="1696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6B59B" w14:textId="77777777" w:rsidR="0068497C" w:rsidRPr="0068497C" w:rsidRDefault="0068497C" w:rsidP="004D6468">
            <w:r w:rsidRPr="0068497C">
              <w:t>SECTION</w:t>
            </w:r>
          </w:p>
        </w:tc>
        <w:tc>
          <w:tcPr>
            <w:tcW w:w="3304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1D67F" w14:textId="77777777" w:rsidR="0068497C" w:rsidRPr="0068497C" w:rsidRDefault="0068497C" w:rsidP="004D6468">
            <w:r w:rsidRPr="0068497C">
              <w:t xml:space="preserve">FUNCTION </w:t>
            </w:r>
          </w:p>
        </w:tc>
      </w:tr>
      <w:tr w:rsidR="0068497C" w:rsidRPr="0068497C" w14:paraId="49586382" w14:textId="77777777" w:rsidTr="004A4DCC">
        <w:trPr>
          <w:trHeight w:val="537"/>
          <w:tblCellSpacing w:w="0" w:type="dxa"/>
        </w:trPr>
        <w:tc>
          <w:tcPr>
            <w:tcW w:w="1696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B912" w14:textId="3757A3C3" w:rsidR="0068497C" w:rsidRPr="0068497C" w:rsidRDefault="0068497C" w:rsidP="000B576F">
            <w:r w:rsidRPr="0068497C">
              <w:t xml:space="preserve">Orientation to </w:t>
            </w:r>
            <w:r w:rsidR="002C7E64">
              <w:t xml:space="preserve">your </w:t>
            </w:r>
            <w:r w:rsidR="000B576F">
              <w:t>topic</w:t>
            </w:r>
          </w:p>
        </w:tc>
        <w:tc>
          <w:tcPr>
            <w:tcW w:w="3304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267A13C" w14:textId="41696C6E" w:rsidR="0068497C" w:rsidRPr="0068497C" w:rsidRDefault="0068497C" w:rsidP="005D072F">
            <w:pPr>
              <w:pStyle w:val="ListBullet"/>
              <w:framePr w:wrap="around"/>
            </w:pPr>
            <w:r w:rsidRPr="0068497C">
              <w:t xml:space="preserve">To provide the </w:t>
            </w:r>
            <w:r w:rsidR="005D072F">
              <w:t>reader</w:t>
            </w:r>
            <w:r w:rsidRPr="0068497C">
              <w:t xml:space="preserve"> with </w:t>
            </w:r>
            <w:r w:rsidR="002C7E64">
              <w:t>a brief</w:t>
            </w:r>
            <w:r w:rsidRPr="0068497C">
              <w:t xml:space="preserve"> general background </w:t>
            </w:r>
            <w:r w:rsidR="004D6468">
              <w:t xml:space="preserve">to your </w:t>
            </w:r>
            <w:r w:rsidR="005D072F">
              <w:t>topic</w:t>
            </w:r>
          </w:p>
        </w:tc>
      </w:tr>
      <w:tr w:rsidR="0068497C" w:rsidRPr="0068497C" w14:paraId="52812329" w14:textId="77777777" w:rsidTr="004A4DCC">
        <w:trPr>
          <w:trHeight w:val="348"/>
          <w:tblCellSpacing w:w="0" w:type="dxa"/>
        </w:trPr>
        <w:tc>
          <w:tcPr>
            <w:tcW w:w="1696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4C97" w14:textId="40E7E9AD" w:rsidR="0068497C" w:rsidRPr="0068497C" w:rsidRDefault="002C7E64" w:rsidP="004D6468">
            <w:r>
              <w:t>P</w:t>
            </w:r>
            <w:r w:rsidR="0068497C" w:rsidRPr="0068497C">
              <w:t xml:space="preserve">urpose statement </w:t>
            </w:r>
          </w:p>
        </w:tc>
        <w:tc>
          <w:tcPr>
            <w:tcW w:w="3304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FD18F0" w14:textId="30B470A4" w:rsidR="0068497C" w:rsidRPr="0068497C" w:rsidRDefault="0068497C" w:rsidP="005D072F">
            <w:pPr>
              <w:pStyle w:val="ListBullet"/>
              <w:framePr w:wrap="around"/>
            </w:pPr>
            <w:r w:rsidRPr="0068497C">
              <w:t xml:space="preserve">To state the purpose of the </w:t>
            </w:r>
            <w:r w:rsidR="001D40EA">
              <w:t>report</w:t>
            </w:r>
            <w:r w:rsidR="004D6468">
              <w:t xml:space="preserve"> </w:t>
            </w:r>
          </w:p>
        </w:tc>
      </w:tr>
      <w:tr w:rsidR="000B576F" w:rsidRPr="0068497C" w14:paraId="190DE31B" w14:textId="77777777" w:rsidTr="004A4DCC">
        <w:trPr>
          <w:trHeight w:val="358"/>
          <w:tblCellSpacing w:w="0" w:type="dxa"/>
        </w:trPr>
        <w:tc>
          <w:tcPr>
            <w:tcW w:w="1696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870A" w14:textId="6503688B" w:rsidR="000B576F" w:rsidRPr="0068497C" w:rsidRDefault="000B576F" w:rsidP="004D6468">
            <w:r>
              <w:t>Recommendation</w:t>
            </w:r>
          </w:p>
        </w:tc>
        <w:tc>
          <w:tcPr>
            <w:tcW w:w="3304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E66718" w14:textId="1D23ECF7" w:rsidR="000B576F" w:rsidRPr="0068497C" w:rsidRDefault="00B95E18" w:rsidP="00B95E18">
            <w:pPr>
              <w:pStyle w:val="ListBullet"/>
              <w:framePr w:wrap="around"/>
            </w:pPr>
            <w:r>
              <w:t xml:space="preserve">State briefly the recommendation </w:t>
            </w:r>
            <w:r w:rsidR="000B576F">
              <w:t>you will make</w:t>
            </w:r>
          </w:p>
        </w:tc>
      </w:tr>
      <w:tr w:rsidR="0068497C" w:rsidRPr="0068497C" w14:paraId="48FB602B" w14:textId="77777777" w:rsidTr="004A4DCC">
        <w:trPr>
          <w:trHeight w:val="358"/>
          <w:tblCellSpacing w:w="0" w:type="dxa"/>
        </w:trPr>
        <w:tc>
          <w:tcPr>
            <w:tcW w:w="1696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0841" w14:textId="77777777" w:rsidR="0068497C" w:rsidRPr="0068497C" w:rsidRDefault="0068497C" w:rsidP="004D6468">
            <w:r w:rsidRPr="0068497C">
              <w:t>Overview</w:t>
            </w:r>
          </w:p>
        </w:tc>
        <w:tc>
          <w:tcPr>
            <w:tcW w:w="3304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5D599D" w14:textId="005AB7BA" w:rsidR="0068497C" w:rsidRPr="0068497C" w:rsidRDefault="0068497C" w:rsidP="004D6468">
            <w:pPr>
              <w:pStyle w:val="ListBullet"/>
              <w:framePr w:wrap="around"/>
            </w:pPr>
            <w:r w:rsidRPr="0068497C">
              <w:t xml:space="preserve">To preview the stages through which the </w:t>
            </w:r>
            <w:r w:rsidR="001D40EA">
              <w:t>report</w:t>
            </w:r>
            <w:r w:rsidRPr="0068497C">
              <w:t xml:space="preserve"> will develop. </w:t>
            </w:r>
          </w:p>
        </w:tc>
      </w:tr>
    </w:tbl>
    <w:p w14:paraId="7123ACE0" w14:textId="00ABF395" w:rsidR="006366E7" w:rsidRPr="0068497C" w:rsidRDefault="006366E7" w:rsidP="004D6468"/>
    <w:p w14:paraId="3387DCAE" w14:textId="77777777" w:rsidR="00A335B2" w:rsidRDefault="00A335B2" w:rsidP="00A335B2">
      <w:pPr>
        <w:rPr>
          <w:rStyle w:val="IntenseEmphasis"/>
        </w:rPr>
      </w:pPr>
      <w:r w:rsidRPr="002C7E64">
        <w:rPr>
          <w:rStyle w:val="IntenseEmphasis"/>
        </w:rPr>
        <w:t>Getting started</w:t>
      </w:r>
    </w:p>
    <w:p w14:paraId="7E29DA65" w14:textId="77777777" w:rsidR="00A335B2" w:rsidRPr="002C7E64" w:rsidRDefault="00A335B2" w:rsidP="00A335B2">
      <w:pPr>
        <w:rPr>
          <w:rStyle w:val="IntenseEmphasis"/>
        </w:rPr>
      </w:pPr>
    </w:p>
    <w:p w14:paraId="071EEB83" w14:textId="7F50AFBC" w:rsidR="00A335B2" w:rsidRDefault="00A335B2" w:rsidP="00A335B2">
      <w:r w:rsidRPr="0068497C">
        <w:t xml:space="preserve">Don’t try to start by mapping out the perfect introduction. After you have written the body of your </w:t>
      </w:r>
      <w:r w:rsidR="001D40EA">
        <w:t>report</w:t>
      </w:r>
      <w:r w:rsidRPr="0068497C">
        <w:t xml:space="preserve"> and the conclusion, you will know exactly how you have developed your arguments. </w:t>
      </w:r>
    </w:p>
    <w:p w14:paraId="04EF224C" w14:textId="77777777" w:rsidR="00A335B2" w:rsidRDefault="00A335B2" w:rsidP="00A335B2"/>
    <w:p w14:paraId="26AC5712" w14:textId="3FB695FE" w:rsidR="00A335B2" w:rsidRDefault="00A335B2" w:rsidP="00A335B2">
      <w:r w:rsidRPr="0068497C">
        <w:t xml:space="preserve">You will then be in a position to write an introduction that truly reflects what you have written, rather than writing an introduction and finding later that the rest of the </w:t>
      </w:r>
      <w:r w:rsidR="001D40EA">
        <w:t>report</w:t>
      </w:r>
      <w:r w:rsidRPr="0068497C">
        <w:t xml:space="preserve"> doesn’t fit. </w:t>
      </w:r>
    </w:p>
    <w:p w14:paraId="08357EF7" w14:textId="77777777" w:rsidR="002C7E64" w:rsidRDefault="002C7E64" w:rsidP="004D6468">
      <w:pPr>
        <w:rPr>
          <w:rStyle w:val="IntenseEmphasis"/>
          <w:bCs w:val="0"/>
        </w:rPr>
      </w:pPr>
    </w:p>
    <w:p w14:paraId="19A702A6" w14:textId="77777777" w:rsidR="000B576F" w:rsidRDefault="000B576F">
      <w:pPr>
        <w:rPr>
          <w:rStyle w:val="IntenseEmphasis"/>
          <w:bCs w:val="0"/>
        </w:rPr>
      </w:pPr>
      <w:r>
        <w:rPr>
          <w:rStyle w:val="IntenseEmphasis"/>
          <w:bCs w:val="0"/>
        </w:rPr>
        <w:br w:type="page"/>
      </w:r>
    </w:p>
    <w:p w14:paraId="57D7AC92" w14:textId="415063E5" w:rsidR="0068497C" w:rsidRPr="002C7E64" w:rsidRDefault="00364FED" w:rsidP="004D6468">
      <w:pPr>
        <w:rPr>
          <w:rStyle w:val="IntenseEmphasis"/>
        </w:rPr>
      </w:pPr>
      <w:r>
        <w:rPr>
          <w:rStyle w:val="IntenseEmphasis"/>
          <w:bCs w:val="0"/>
        </w:rPr>
        <w:lastRenderedPageBreak/>
        <w:t xml:space="preserve">2. </w:t>
      </w:r>
      <w:r w:rsidR="002C7E64" w:rsidRPr="002C7E64">
        <w:rPr>
          <w:rStyle w:val="IntenseEmphasis"/>
          <w:bCs w:val="0"/>
        </w:rPr>
        <w:t xml:space="preserve">THE CONCLUSION TO YOUR </w:t>
      </w:r>
      <w:r w:rsidR="001D40EA">
        <w:rPr>
          <w:rStyle w:val="IntenseEmphasis"/>
          <w:bCs w:val="0"/>
        </w:rPr>
        <w:t>REPORT</w:t>
      </w:r>
    </w:p>
    <w:p w14:paraId="0867864F" w14:textId="77777777" w:rsidR="000B576F" w:rsidRDefault="000B576F" w:rsidP="004D6468"/>
    <w:p w14:paraId="6243A825" w14:textId="653084C6" w:rsidR="00A335B2" w:rsidRDefault="0068497C" w:rsidP="004D6468">
      <w:r w:rsidRPr="0068497C">
        <w:t xml:space="preserve">Your conclusion is your last point of contact your </w:t>
      </w:r>
      <w:r w:rsidR="005D072F">
        <w:t>reader</w:t>
      </w:r>
      <w:r w:rsidR="00364FED">
        <w:t xml:space="preserve"> has with the </w:t>
      </w:r>
      <w:r w:rsidR="001D40EA">
        <w:t>report</w:t>
      </w:r>
      <w:r w:rsidRPr="0068497C">
        <w:t xml:space="preserve">. As with your introduction, you want to leave a strong impression of </w:t>
      </w:r>
      <w:r w:rsidR="00A335B2">
        <w:t>its</w:t>
      </w:r>
      <w:r w:rsidRPr="0068497C">
        <w:t xml:space="preserve"> clarity</w:t>
      </w:r>
      <w:r w:rsidR="00A335B2">
        <w:t xml:space="preserve"> and consistency</w:t>
      </w:r>
      <w:r w:rsidR="005D072F">
        <w:t xml:space="preserve">. </w:t>
      </w:r>
      <w:r w:rsidR="00C94854">
        <w:t>Your conclusion should mirror your introduction</w:t>
      </w:r>
      <w:r w:rsidRPr="0068497C">
        <w:t>.</w:t>
      </w:r>
    </w:p>
    <w:p w14:paraId="224F2244" w14:textId="77777777" w:rsidR="00A335B2" w:rsidRDefault="00A335B2" w:rsidP="004D6468"/>
    <w:p w14:paraId="4EA1677F" w14:textId="58968A94" w:rsidR="0068497C" w:rsidRPr="0068497C" w:rsidRDefault="0068497C" w:rsidP="004D6468">
      <w:r w:rsidRPr="0068497C">
        <w:t xml:space="preserve"> </w:t>
      </w:r>
      <w:r w:rsidR="00C94854">
        <w:t>It must NOT contain new information.</w:t>
      </w:r>
    </w:p>
    <w:p w14:paraId="12FC49AF" w14:textId="77777777" w:rsidR="00A335B2" w:rsidRDefault="00A335B2" w:rsidP="004D6468"/>
    <w:p w14:paraId="72B224CE" w14:textId="4A5FFF83" w:rsidR="0068497C" w:rsidRDefault="0068497C" w:rsidP="004D6468">
      <w:r w:rsidRPr="0068497C">
        <w:t xml:space="preserve">Check that </w:t>
      </w:r>
      <w:r w:rsidR="005D072F">
        <w:t>what you say</w:t>
      </w:r>
      <w:r w:rsidRPr="0068497C">
        <w:t xml:space="preserve"> in your conclusion </w:t>
      </w:r>
      <w:r w:rsidR="005D072F">
        <w:t xml:space="preserve">represents what you have said in the introduction and body of your </w:t>
      </w:r>
      <w:r w:rsidR="001D40EA">
        <w:t>report</w:t>
      </w:r>
      <w:r w:rsidR="00C94854">
        <w:t>.</w:t>
      </w:r>
    </w:p>
    <w:p w14:paraId="63FCD5C0" w14:textId="77777777" w:rsidR="00F20534" w:rsidRDefault="00F20534" w:rsidP="004D6468"/>
    <w:p w14:paraId="373AE660" w14:textId="77777777" w:rsidR="0068497C" w:rsidRPr="00C94854" w:rsidRDefault="0068497C" w:rsidP="004D6468">
      <w:pPr>
        <w:rPr>
          <w:rStyle w:val="IntenseEmphasis"/>
        </w:rPr>
      </w:pPr>
      <w:r w:rsidRPr="00C94854">
        <w:rPr>
          <w:rStyle w:val="IntenseEmphasis"/>
        </w:rPr>
        <w:t>The structure and contents of a conclusion</w:t>
      </w:r>
    </w:p>
    <w:p w14:paraId="69A4CE29" w14:textId="77777777" w:rsidR="0068497C" w:rsidRPr="0068497C" w:rsidRDefault="0068497C" w:rsidP="004D6468">
      <w:r w:rsidRPr="0068497C">
        <w:t xml:space="preserve"> </w:t>
      </w:r>
    </w:p>
    <w:tbl>
      <w:tblPr>
        <w:tblW w:w="5000" w:type="pct"/>
        <w:tblCellSpacing w:w="0" w:type="dxa"/>
        <w:tblInd w:w="-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6406"/>
      </w:tblGrid>
      <w:tr w:rsidR="0068497C" w:rsidRPr="0068497C" w14:paraId="38B701F2" w14:textId="77777777" w:rsidTr="004A4DCC">
        <w:trPr>
          <w:trHeight w:val="196"/>
          <w:tblCellSpacing w:w="0" w:type="dxa"/>
        </w:trPr>
        <w:tc>
          <w:tcPr>
            <w:tcW w:w="1670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5DA33" w14:textId="77777777" w:rsidR="0068497C" w:rsidRPr="0068497C" w:rsidRDefault="0068497C" w:rsidP="004D6468">
            <w:r w:rsidRPr="0068497C">
              <w:t xml:space="preserve">COMPONENT </w:t>
            </w:r>
          </w:p>
        </w:tc>
        <w:tc>
          <w:tcPr>
            <w:tcW w:w="3330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0D888" w14:textId="77777777" w:rsidR="0068497C" w:rsidRPr="0068497C" w:rsidRDefault="0068497C" w:rsidP="004D6468">
            <w:r w:rsidRPr="0068497C">
              <w:t xml:space="preserve">FUNCTION </w:t>
            </w:r>
          </w:p>
        </w:tc>
      </w:tr>
      <w:tr w:rsidR="0068497C" w:rsidRPr="0068497C" w14:paraId="06A2760F" w14:textId="77777777" w:rsidTr="004A4DCC">
        <w:trPr>
          <w:trHeight w:val="1302"/>
          <w:tblCellSpacing w:w="0" w:type="dxa"/>
        </w:trPr>
        <w:tc>
          <w:tcPr>
            <w:tcW w:w="1670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7402" w14:textId="09581187" w:rsidR="0068497C" w:rsidRPr="0068497C" w:rsidRDefault="0068497C" w:rsidP="004D6468">
            <w:r w:rsidRPr="0068497C">
              <w:t xml:space="preserve">Summary/overview of what you have presented in the </w:t>
            </w:r>
            <w:r w:rsidR="001D40EA">
              <w:t>report</w:t>
            </w:r>
          </w:p>
        </w:tc>
        <w:tc>
          <w:tcPr>
            <w:tcW w:w="3330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7B95B6D" w14:textId="1CE0CDE8" w:rsidR="0068497C" w:rsidRPr="0068497C" w:rsidRDefault="0068497C" w:rsidP="000B576F">
            <w:pPr>
              <w:pStyle w:val="ListBullet"/>
              <w:framePr w:wrap="around"/>
            </w:pPr>
            <w:r w:rsidRPr="0068497C">
              <w:t xml:space="preserve">To look back over the </w:t>
            </w:r>
            <w:r w:rsidR="000B576F">
              <w:t xml:space="preserve">information </w:t>
            </w:r>
            <w:r w:rsidRPr="0068497C">
              <w:t>you have presented and comment o</w:t>
            </w:r>
            <w:r w:rsidR="00364FED">
              <w:t xml:space="preserve">n how it has contributed to your recommendations </w:t>
            </w:r>
            <w:r w:rsidR="002B261D">
              <w:t xml:space="preserve">This section may </w:t>
            </w:r>
            <w:r w:rsidRPr="0068497C">
              <w:t xml:space="preserve">be quite brief. </w:t>
            </w:r>
          </w:p>
        </w:tc>
      </w:tr>
      <w:tr w:rsidR="0068497C" w:rsidRPr="0068497C" w14:paraId="446D0600" w14:textId="77777777" w:rsidTr="004A4DCC">
        <w:trPr>
          <w:trHeight w:val="782"/>
          <w:tblCellSpacing w:w="0" w:type="dxa"/>
        </w:trPr>
        <w:tc>
          <w:tcPr>
            <w:tcW w:w="1670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D01A" w14:textId="12641D4B" w:rsidR="0068497C" w:rsidRPr="0068497C" w:rsidRDefault="0068497C" w:rsidP="004D6468">
            <w:r w:rsidRPr="0068497C">
              <w:t xml:space="preserve">Restatement of your </w:t>
            </w:r>
            <w:r w:rsidR="00A335B2">
              <w:t>recommendation</w:t>
            </w:r>
          </w:p>
        </w:tc>
        <w:tc>
          <w:tcPr>
            <w:tcW w:w="3330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174731" w14:textId="2E67B0AC" w:rsidR="0068497C" w:rsidRPr="0068497C" w:rsidRDefault="0068497C" w:rsidP="000B576F">
            <w:pPr>
              <w:pStyle w:val="ListBullet"/>
              <w:framePr w:wrap="around"/>
            </w:pPr>
            <w:r w:rsidRPr="0068497C">
              <w:t xml:space="preserve">To confirm the </w:t>
            </w:r>
            <w:r w:rsidR="00A335B2">
              <w:t xml:space="preserve">recommendation </w:t>
            </w:r>
            <w:r w:rsidR="00364FED">
              <w:t xml:space="preserve"> you made </w:t>
            </w:r>
            <w:r w:rsidRPr="0068497C">
              <w:t xml:space="preserve"> in your introduction </w:t>
            </w:r>
          </w:p>
        </w:tc>
      </w:tr>
      <w:tr w:rsidR="0068497C" w:rsidRPr="0068497C" w14:paraId="703441B2" w14:textId="77777777" w:rsidTr="004A4DCC">
        <w:trPr>
          <w:trHeight w:val="771"/>
          <w:tblCellSpacing w:w="0" w:type="dxa"/>
        </w:trPr>
        <w:tc>
          <w:tcPr>
            <w:tcW w:w="1670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FA21" w14:textId="77777777" w:rsidR="0068497C" w:rsidRPr="0068497C" w:rsidRDefault="0068497C" w:rsidP="004D6468">
            <w:r w:rsidRPr="0068497C">
              <w:t>Rounding-off statement</w:t>
            </w:r>
          </w:p>
        </w:tc>
        <w:tc>
          <w:tcPr>
            <w:tcW w:w="3330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078C73" w14:textId="72497DAF" w:rsidR="0068497C" w:rsidRPr="0068497C" w:rsidRDefault="002B261D" w:rsidP="000B576F">
            <w:pPr>
              <w:pStyle w:val="ListBullet"/>
              <w:framePr w:wrap="around"/>
            </w:pPr>
            <w:r>
              <w:t>To s</w:t>
            </w:r>
            <w:r w:rsidR="0068497C" w:rsidRPr="0068497C">
              <w:t xml:space="preserve">uggest what the next step could be in following up this </w:t>
            </w:r>
            <w:r w:rsidR="000B576F">
              <w:t>recommendation</w:t>
            </w:r>
          </w:p>
        </w:tc>
      </w:tr>
    </w:tbl>
    <w:p w14:paraId="1FC9472C" w14:textId="77777777" w:rsidR="0068497C" w:rsidRPr="0068497C" w:rsidRDefault="0068497C" w:rsidP="004D6468"/>
    <w:p w14:paraId="07BC200E" w14:textId="77777777" w:rsidR="0068497C" w:rsidRPr="0068497C" w:rsidRDefault="0068497C" w:rsidP="004D6468"/>
    <w:p w14:paraId="269912F7" w14:textId="0702B976" w:rsidR="00F20534" w:rsidRDefault="00F20534" w:rsidP="004D6468">
      <w:pPr>
        <w:rPr>
          <w:rStyle w:val="IntenseEmphasis"/>
          <w:bCs w:val="0"/>
        </w:rPr>
      </w:pPr>
      <w:r w:rsidRPr="002D739C">
        <w:rPr>
          <w:rStyle w:val="SubtleEmphasis"/>
        </w:rPr>
        <w:t xml:space="preserve">The material </w:t>
      </w:r>
      <w:r w:rsidR="00317E6D">
        <w:rPr>
          <w:rStyle w:val="SubtleEmphasis"/>
        </w:rPr>
        <w:t>was</w:t>
      </w:r>
      <w:r w:rsidRPr="002D739C">
        <w:rPr>
          <w:rStyle w:val="SubtleEmphasis"/>
        </w:rPr>
        <w:t xml:space="preserve"> adapted from Module 3 Units 1, 3 &amp; 4 of the Write Site</w:t>
      </w:r>
      <w:r>
        <w:t xml:space="preserve">: Introductions and Conclusions. </w:t>
      </w:r>
      <w:r w:rsidRPr="00521A33">
        <w:rPr>
          <w:b/>
        </w:rPr>
        <w:t>http://writesite.elearn.usyd.edu.au/</w:t>
      </w:r>
    </w:p>
    <w:p w14:paraId="573C9598" w14:textId="673BC6AF" w:rsidR="00521A33" w:rsidRDefault="00521A33" w:rsidP="004D6468"/>
    <w:sectPr w:rsidR="00521A33" w:rsidSect="00A0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851" w:left="1134" w:header="45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01926" w14:textId="77777777" w:rsidR="00FD39C8" w:rsidRDefault="00FD39C8" w:rsidP="004D6468">
      <w:r>
        <w:separator/>
      </w:r>
    </w:p>
    <w:p w14:paraId="2EA1855F" w14:textId="77777777" w:rsidR="00FD39C8" w:rsidRDefault="00FD39C8" w:rsidP="004D6468"/>
    <w:p w14:paraId="05865AB1" w14:textId="77777777" w:rsidR="00FD39C8" w:rsidRDefault="00FD39C8" w:rsidP="004D6468"/>
    <w:p w14:paraId="0E51EF3A" w14:textId="77777777" w:rsidR="00FD39C8" w:rsidRDefault="00FD39C8" w:rsidP="004D6468"/>
    <w:p w14:paraId="78533D03" w14:textId="77777777" w:rsidR="00FD39C8" w:rsidRDefault="00FD39C8" w:rsidP="004D6468"/>
    <w:p w14:paraId="2C589E18" w14:textId="77777777" w:rsidR="00FD39C8" w:rsidRDefault="00FD39C8" w:rsidP="004D6468"/>
    <w:p w14:paraId="5EB5B7E3" w14:textId="77777777" w:rsidR="00FD39C8" w:rsidRDefault="00FD39C8" w:rsidP="004D6468"/>
    <w:p w14:paraId="7C5C7001" w14:textId="77777777" w:rsidR="00FD39C8" w:rsidRDefault="00FD39C8" w:rsidP="004D6468"/>
    <w:p w14:paraId="0141CFD4" w14:textId="77777777" w:rsidR="00FD39C8" w:rsidRDefault="00FD39C8" w:rsidP="004D6468"/>
    <w:p w14:paraId="54CE9610" w14:textId="77777777" w:rsidR="00FD39C8" w:rsidRDefault="00FD39C8" w:rsidP="004D6468"/>
    <w:p w14:paraId="145FB770" w14:textId="77777777" w:rsidR="00FD39C8" w:rsidRDefault="00FD39C8" w:rsidP="004D6468"/>
    <w:p w14:paraId="370CF78A" w14:textId="77777777" w:rsidR="00FD39C8" w:rsidRDefault="00FD39C8" w:rsidP="004D6468"/>
    <w:p w14:paraId="07813749" w14:textId="77777777" w:rsidR="00FD39C8" w:rsidRDefault="00FD39C8" w:rsidP="004D6468"/>
    <w:p w14:paraId="0332B04F" w14:textId="77777777" w:rsidR="00FD39C8" w:rsidRDefault="00FD39C8" w:rsidP="004D6468"/>
    <w:p w14:paraId="4AA2706F" w14:textId="77777777" w:rsidR="00FD39C8" w:rsidRDefault="00FD39C8" w:rsidP="004D6468"/>
    <w:p w14:paraId="54C032D5" w14:textId="77777777" w:rsidR="00FD39C8" w:rsidRDefault="00FD39C8" w:rsidP="004D6468"/>
    <w:p w14:paraId="6C6B046C" w14:textId="77777777" w:rsidR="00FD39C8" w:rsidRDefault="00FD39C8" w:rsidP="004D6468"/>
    <w:p w14:paraId="6095846A" w14:textId="77777777" w:rsidR="00FD39C8" w:rsidRDefault="00FD39C8" w:rsidP="004D6468"/>
    <w:p w14:paraId="6305C6F9" w14:textId="77777777" w:rsidR="00FD39C8" w:rsidRDefault="00FD39C8" w:rsidP="004D6468"/>
    <w:p w14:paraId="6FAF30F2" w14:textId="77777777" w:rsidR="00FD39C8" w:rsidRDefault="00FD39C8" w:rsidP="004D6468"/>
    <w:p w14:paraId="2EF5A2BC" w14:textId="77777777" w:rsidR="00FD39C8" w:rsidRDefault="00FD39C8" w:rsidP="004D6468"/>
    <w:p w14:paraId="2070D2A7" w14:textId="77777777" w:rsidR="00FD39C8" w:rsidRDefault="00FD39C8" w:rsidP="004D6468"/>
    <w:p w14:paraId="234E07AB" w14:textId="77777777" w:rsidR="00FD39C8" w:rsidRDefault="00FD39C8" w:rsidP="004D6468"/>
    <w:p w14:paraId="0388EB0A" w14:textId="77777777" w:rsidR="00FD39C8" w:rsidRDefault="00FD39C8" w:rsidP="004D6468"/>
    <w:p w14:paraId="36AD8FC9" w14:textId="77777777" w:rsidR="00FD39C8" w:rsidRDefault="00FD39C8" w:rsidP="004D6468"/>
    <w:p w14:paraId="3B71F1DA" w14:textId="77777777" w:rsidR="00FD39C8" w:rsidRDefault="00FD39C8" w:rsidP="004D6468"/>
    <w:p w14:paraId="1D581E40" w14:textId="77777777" w:rsidR="00FD39C8" w:rsidRDefault="00FD39C8" w:rsidP="004D6468"/>
    <w:p w14:paraId="588D3FDC" w14:textId="77777777" w:rsidR="00FD39C8" w:rsidRDefault="00FD39C8" w:rsidP="004D6468"/>
    <w:p w14:paraId="3DD7C71E" w14:textId="77777777" w:rsidR="00FD39C8" w:rsidRDefault="00FD39C8" w:rsidP="004D6468"/>
    <w:p w14:paraId="19FEAED4" w14:textId="77777777" w:rsidR="00FD39C8" w:rsidRDefault="00FD39C8" w:rsidP="004D6468"/>
    <w:p w14:paraId="5A85C831" w14:textId="77777777" w:rsidR="00FD39C8" w:rsidRDefault="00FD39C8" w:rsidP="004D6468"/>
    <w:p w14:paraId="595DDD16" w14:textId="77777777" w:rsidR="00FD39C8" w:rsidRDefault="00FD39C8" w:rsidP="004D6468"/>
    <w:p w14:paraId="00F7744E" w14:textId="77777777" w:rsidR="00FD39C8" w:rsidRDefault="00FD39C8" w:rsidP="004D6468"/>
    <w:p w14:paraId="3035899C" w14:textId="77777777" w:rsidR="00FD39C8" w:rsidRDefault="00FD39C8" w:rsidP="004D6468"/>
    <w:p w14:paraId="10ED0523" w14:textId="77777777" w:rsidR="00FD39C8" w:rsidRDefault="00FD39C8" w:rsidP="004D6468"/>
    <w:p w14:paraId="6FEAB810" w14:textId="77777777" w:rsidR="00FD39C8" w:rsidRDefault="00FD39C8" w:rsidP="004D6468"/>
    <w:p w14:paraId="1AA423AE" w14:textId="77777777" w:rsidR="00FD39C8" w:rsidRDefault="00FD39C8" w:rsidP="004D6468"/>
    <w:p w14:paraId="25F98E9F" w14:textId="77777777" w:rsidR="00FD39C8" w:rsidRDefault="00FD39C8" w:rsidP="004D6468"/>
    <w:p w14:paraId="71E13D61" w14:textId="77777777" w:rsidR="00FD39C8" w:rsidRDefault="00FD39C8" w:rsidP="004D6468"/>
    <w:p w14:paraId="68FCA759" w14:textId="77777777" w:rsidR="00FD39C8" w:rsidRDefault="00FD39C8" w:rsidP="004D6468"/>
    <w:p w14:paraId="3FACFDF0" w14:textId="77777777" w:rsidR="00FD39C8" w:rsidRDefault="00FD39C8" w:rsidP="004D6468"/>
    <w:p w14:paraId="6A96BCA6" w14:textId="77777777" w:rsidR="00FD39C8" w:rsidRDefault="00FD39C8" w:rsidP="004D6468"/>
    <w:p w14:paraId="33D00BB1" w14:textId="77777777" w:rsidR="00FD39C8" w:rsidRDefault="00FD39C8" w:rsidP="004D6468"/>
    <w:p w14:paraId="4F5D418B" w14:textId="77777777" w:rsidR="00FD39C8" w:rsidRDefault="00FD39C8" w:rsidP="004D6468"/>
    <w:p w14:paraId="47A84CD5" w14:textId="77777777" w:rsidR="00FD39C8" w:rsidRDefault="00FD39C8" w:rsidP="004D6468"/>
    <w:p w14:paraId="1E987154" w14:textId="77777777" w:rsidR="00FD39C8" w:rsidRDefault="00FD39C8" w:rsidP="004D6468"/>
  </w:endnote>
  <w:endnote w:type="continuationSeparator" w:id="0">
    <w:p w14:paraId="192A2856" w14:textId="77777777" w:rsidR="00FD39C8" w:rsidRDefault="00FD39C8" w:rsidP="004D6468">
      <w:r>
        <w:continuationSeparator/>
      </w:r>
    </w:p>
    <w:p w14:paraId="015A3D4B" w14:textId="77777777" w:rsidR="00FD39C8" w:rsidRDefault="00FD39C8" w:rsidP="004D6468"/>
    <w:p w14:paraId="7DEE15BF" w14:textId="77777777" w:rsidR="00FD39C8" w:rsidRDefault="00FD39C8" w:rsidP="004D6468"/>
    <w:p w14:paraId="31C546BC" w14:textId="77777777" w:rsidR="00FD39C8" w:rsidRDefault="00FD39C8" w:rsidP="004D6468"/>
    <w:p w14:paraId="78377362" w14:textId="77777777" w:rsidR="00FD39C8" w:rsidRDefault="00FD39C8" w:rsidP="004D6468"/>
    <w:p w14:paraId="025275AF" w14:textId="77777777" w:rsidR="00FD39C8" w:rsidRDefault="00FD39C8" w:rsidP="004D6468"/>
    <w:p w14:paraId="30797073" w14:textId="77777777" w:rsidR="00FD39C8" w:rsidRDefault="00FD39C8" w:rsidP="004D6468"/>
    <w:p w14:paraId="3DDBB642" w14:textId="77777777" w:rsidR="00FD39C8" w:rsidRDefault="00FD39C8" w:rsidP="004D6468"/>
    <w:p w14:paraId="30EBE196" w14:textId="77777777" w:rsidR="00FD39C8" w:rsidRDefault="00FD39C8" w:rsidP="004D6468"/>
    <w:p w14:paraId="643A08A3" w14:textId="77777777" w:rsidR="00FD39C8" w:rsidRDefault="00FD39C8" w:rsidP="004D6468"/>
    <w:p w14:paraId="216A4A8E" w14:textId="77777777" w:rsidR="00FD39C8" w:rsidRDefault="00FD39C8" w:rsidP="004D6468"/>
    <w:p w14:paraId="05BAEE4D" w14:textId="77777777" w:rsidR="00FD39C8" w:rsidRDefault="00FD39C8" w:rsidP="004D6468"/>
    <w:p w14:paraId="6F54A2BD" w14:textId="77777777" w:rsidR="00FD39C8" w:rsidRDefault="00FD39C8" w:rsidP="004D6468"/>
    <w:p w14:paraId="1CF4114B" w14:textId="77777777" w:rsidR="00FD39C8" w:rsidRDefault="00FD39C8" w:rsidP="004D6468"/>
    <w:p w14:paraId="5A481B9F" w14:textId="77777777" w:rsidR="00FD39C8" w:rsidRDefault="00FD39C8" w:rsidP="004D6468"/>
    <w:p w14:paraId="1B589781" w14:textId="77777777" w:rsidR="00FD39C8" w:rsidRDefault="00FD39C8" w:rsidP="004D6468"/>
    <w:p w14:paraId="30B8E331" w14:textId="77777777" w:rsidR="00FD39C8" w:rsidRDefault="00FD39C8" w:rsidP="004D6468"/>
    <w:p w14:paraId="3FF09289" w14:textId="77777777" w:rsidR="00FD39C8" w:rsidRDefault="00FD39C8" w:rsidP="004D6468"/>
    <w:p w14:paraId="0B327368" w14:textId="77777777" w:rsidR="00FD39C8" w:rsidRDefault="00FD39C8" w:rsidP="004D6468"/>
    <w:p w14:paraId="298203E5" w14:textId="77777777" w:rsidR="00FD39C8" w:rsidRDefault="00FD39C8" w:rsidP="004D6468"/>
    <w:p w14:paraId="7BDC3AFC" w14:textId="77777777" w:rsidR="00FD39C8" w:rsidRDefault="00FD39C8" w:rsidP="004D6468"/>
    <w:p w14:paraId="4ACFCABC" w14:textId="77777777" w:rsidR="00FD39C8" w:rsidRDefault="00FD39C8" w:rsidP="004D6468"/>
    <w:p w14:paraId="20A16B6F" w14:textId="77777777" w:rsidR="00FD39C8" w:rsidRDefault="00FD39C8" w:rsidP="004D6468"/>
    <w:p w14:paraId="6BA352B2" w14:textId="77777777" w:rsidR="00FD39C8" w:rsidRDefault="00FD39C8" w:rsidP="004D6468"/>
    <w:p w14:paraId="73A85A8A" w14:textId="77777777" w:rsidR="00FD39C8" w:rsidRDefault="00FD39C8" w:rsidP="004D6468"/>
    <w:p w14:paraId="1CA66548" w14:textId="77777777" w:rsidR="00FD39C8" w:rsidRDefault="00FD39C8" w:rsidP="004D6468"/>
    <w:p w14:paraId="36884C74" w14:textId="77777777" w:rsidR="00FD39C8" w:rsidRDefault="00FD39C8" w:rsidP="004D6468"/>
    <w:p w14:paraId="25E9DB0E" w14:textId="77777777" w:rsidR="00FD39C8" w:rsidRDefault="00FD39C8" w:rsidP="004D6468"/>
    <w:p w14:paraId="1785648E" w14:textId="77777777" w:rsidR="00FD39C8" w:rsidRDefault="00FD39C8" w:rsidP="004D6468"/>
    <w:p w14:paraId="736F6576" w14:textId="77777777" w:rsidR="00FD39C8" w:rsidRDefault="00FD39C8" w:rsidP="004D6468"/>
    <w:p w14:paraId="139463D2" w14:textId="77777777" w:rsidR="00FD39C8" w:rsidRDefault="00FD39C8" w:rsidP="004D6468"/>
    <w:p w14:paraId="3EC61DD2" w14:textId="77777777" w:rsidR="00FD39C8" w:rsidRDefault="00FD39C8" w:rsidP="004D6468"/>
    <w:p w14:paraId="5172D369" w14:textId="77777777" w:rsidR="00FD39C8" w:rsidRDefault="00FD39C8" w:rsidP="004D6468"/>
    <w:p w14:paraId="3D253FFB" w14:textId="77777777" w:rsidR="00FD39C8" w:rsidRDefault="00FD39C8" w:rsidP="004D6468"/>
    <w:p w14:paraId="59145C0B" w14:textId="77777777" w:rsidR="00FD39C8" w:rsidRDefault="00FD39C8" w:rsidP="004D6468"/>
    <w:p w14:paraId="7D1C065B" w14:textId="77777777" w:rsidR="00FD39C8" w:rsidRDefault="00FD39C8" w:rsidP="004D6468"/>
    <w:p w14:paraId="372CD4A2" w14:textId="77777777" w:rsidR="00FD39C8" w:rsidRDefault="00FD39C8" w:rsidP="004D6468"/>
    <w:p w14:paraId="4DE62331" w14:textId="77777777" w:rsidR="00FD39C8" w:rsidRDefault="00FD39C8" w:rsidP="004D6468"/>
    <w:p w14:paraId="10E0EE90" w14:textId="77777777" w:rsidR="00FD39C8" w:rsidRDefault="00FD39C8" w:rsidP="004D6468"/>
    <w:p w14:paraId="202CC309" w14:textId="77777777" w:rsidR="00FD39C8" w:rsidRDefault="00FD39C8" w:rsidP="004D6468"/>
    <w:p w14:paraId="7042F700" w14:textId="77777777" w:rsidR="00FD39C8" w:rsidRDefault="00FD39C8" w:rsidP="004D6468"/>
    <w:p w14:paraId="540AA6D2" w14:textId="77777777" w:rsidR="00FD39C8" w:rsidRDefault="00FD39C8" w:rsidP="004D6468"/>
    <w:p w14:paraId="37AEAED1" w14:textId="77777777" w:rsidR="00FD39C8" w:rsidRDefault="00FD39C8" w:rsidP="004D6468"/>
    <w:p w14:paraId="43754A50" w14:textId="77777777" w:rsidR="00FD39C8" w:rsidRDefault="00FD39C8" w:rsidP="004D6468"/>
    <w:p w14:paraId="05B0B65C" w14:textId="77777777" w:rsidR="00FD39C8" w:rsidRDefault="00FD39C8" w:rsidP="004D6468"/>
    <w:p w14:paraId="67508BFC" w14:textId="77777777" w:rsidR="00FD39C8" w:rsidRDefault="00FD39C8" w:rsidP="004D6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8C606" w14:textId="77777777" w:rsidR="002D739C" w:rsidRDefault="002D739C" w:rsidP="004D6468">
    <w:pPr>
      <w:pStyle w:val="Footer"/>
    </w:pPr>
  </w:p>
  <w:p w14:paraId="6431942B" w14:textId="77777777" w:rsidR="002D739C" w:rsidRDefault="002D739C" w:rsidP="004D6468"/>
  <w:p w14:paraId="5D0E141B" w14:textId="77777777" w:rsidR="002D739C" w:rsidRDefault="002D739C" w:rsidP="004D6468"/>
  <w:p w14:paraId="00262B86" w14:textId="77777777" w:rsidR="002D739C" w:rsidRDefault="002D739C" w:rsidP="004D6468"/>
  <w:p w14:paraId="536073BE" w14:textId="77777777" w:rsidR="002D739C" w:rsidRDefault="002D739C" w:rsidP="004D6468"/>
  <w:p w14:paraId="3F9B8BFB" w14:textId="77777777" w:rsidR="002D739C" w:rsidRDefault="002D739C" w:rsidP="004D6468"/>
  <w:p w14:paraId="774B65C4" w14:textId="77777777" w:rsidR="002D739C" w:rsidRDefault="002D739C" w:rsidP="004D6468"/>
  <w:p w14:paraId="0DE3ED7B" w14:textId="77777777" w:rsidR="002D739C" w:rsidRDefault="002D739C" w:rsidP="004D6468"/>
  <w:p w14:paraId="62816516" w14:textId="77777777" w:rsidR="002D739C" w:rsidRDefault="002D739C" w:rsidP="004D6468"/>
  <w:p w14:paraId="1FEDC149" w14:textId="77777777" w:rsidR="002D739C" w:rsidRDefault="002D739C" w:rsidP="004D6468"/>
  <w:p w14:paraId="19B81BAE" w14:textId="77777777" w:rsidR="002D739C" w:rsidRDefault="002D739C" w:rsidP="004D6468"/>
  <w:p w14:paraId="6B3D4501" w14:textId="77777777" w:rsidR="002D739C" w:rsidRDefault="002D739C" w:rsidP="004D6468"/>
  <w:p w14:paraId="7E5B24F9" w14:textId="77777777" w:rsidR="002D739C" w:rsidRDefault="002D739C" w:rsidP="004D6468"/>
  <w:p w14:paraId="12BADA31" w14:textId="77777777" w:rsidR="002D739C" w:rsidRDefault="002D739C" w:rsidP="004D6468"/>
  <w:p w14:paraId="404F2941" w14:textId="77777777" w:rsidR="002D739C" w:rsidRDefault="002D739C" w:rsidP="004D6468"/>
  <w:p w14:paraId="731B058D" w14:textId="77777777" w:rsidR="002D739C" w:rsidRDefault="002D739C" w:rsidP="004D6468"/>
  <w:p w14:paraId="7A593CAA" w14:textId="77777777" w:rsidR="002D739C" w:rsidRDefault="002D739C" w:rsidP="004D6468"/>
  <w:p w14:paraId="00335DE2" w14:textId="77777777" w:rsidR="002D739C" w:rsidRDefault="002D739C" w:rsidP="004D6468"/>
  <w:p w14:paraId="5C8D6B81" w14:textId="77777777" w:rsidR="002D739C" w:rsidRDefault="002D739C" w:rsidP="004D6468"/>
  <w:p w14:paraId="24213DBC" w14:textId="77777777" w:rsidR="002D739C" w:rsidRDefault="002D739C" w:rsidP="004D64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843C2" w14:textId="3F326517" w:rsidR="002D739C" w:rsidRDefault="00B95E18" w:rsidP="004D6468">
    <w:pPr>
      <w:pStyle w:val="Footer"/>
    </w:pPr>
    <w:r>
      <w:t>A.</w:t>
    </w:r>
    <w:r w:rsidR="002D739C" w:rsidRPr="00117E28">
      <w:t xml:space="preserve"> Stern    </w:t>
    </w:r>
    <w:r w:rsidR="002D739C" w:rsidRPr="00117E28">
      <w:tab/>
      <w:t xml:space="preserve">Page </w:t>
    </w:r>
    <w:r w:rsidR="002D739C" w:rsidRPr="00117E28">
      <w:fldChar w:fldCharType="begin"/>
    </w:r>
    <w:r w:rsidR="002D739C" w:rsidRPr="00117E28">
      <w:instrText xml:space="preserve"> PAGE </w:instrText>
    </w:r>
    <w:r w:rsidR="002D739C" w:rsidRPr="00117E28">
      <w:fldChar w:fldCharType="separate"/>
    </w:r>
    <w:r w:rsidR="00501F0D">
      <w:rPr>
        <w:noProof/>
      </w:rPr>
      <w:t>2</w:t>
    </w:r>
    <w:r w:rsidR="002D739C" w:rsidRPr="00117E28">
      <w:rPr>
        <w:noProof/>
      </w:rPr>
      <w:fldChar w:fldCharType="end"/>
    </w:r>
    <w:r w:rsidR="002D739C" w:rsidRPr="00117E28">
      <w:t xml:space="preserve"> of </w:t>
    </w:r>
    <w:r w:rsidR="00501F0D">
      <w:fldChar w:fldCharType="begin"/>
    </w:r>
    <w:r w:rsidR="00501F0D">
      <w:instrText xml:space="preserve"> NUMPAGES  </w:instrText>
    </w:r>
    <w:r w:rsidR="00501F0D">
      <w:fldChar w:fldCharType="separate"/>
    </w:r>
    <w:r w:rsidR="00501F0D">
      <w:rPr>
        <w:noProof/>
      </w:rPr>
      <w:t>2</w:t>
    </w:r>
    <w:r w:rsidR="00501F0D">
      <w:rPr>
        <w:noProof/>
      </w:rPr>
      <w:fldChar w:fldCharType="end"/>
    </w:r>
    <w:r w:rsidR="002D739C" w:rsidRPr="00117E28">
      <w:t xml:space="preserve">                                </w:t>
    </w:r>
    <w:r w:rsidR="002D739C" w:rsidRPr="00117E28">
      <w:tab/>
    </w:r>
    <w:r w:rsidR="002D739C" w:rsidRPr="00117E28">
      <w:fldChar w:fldCharType="begin"/>
    </w:r>
    <w:r w:rsidR="002D739C" w:rsidRPr="00117E28">
      <w:instrText xml:space="preserve"> DATE \@ "d-MMM-yy" </w:instrText>
    </w:r>
    <w:r w:rsidR="002D739C" w:rsidRPr="00117E28">
      <w:fldChar w:fldCharType="separate"/>
    </w:r>
    <w:r w:rsidR="001D40EA">
      <w:rPr>
        <w:noProof/>
      </w:rPr>
      <w:t>14-Apr-19</w:t>
    </w:r>
    <w:r w:rsidR="002D739C" w:rsidRPr="00117E28">
      <w:rPr>
        <w:noProof/>
      </w:rPr>
      <w:fldChar w:fldCharType="end"/>
    </w:r>
    <w:r w:rsidR="002D739C">
      <w:rPr>
        <w:noProof/>
      </w:rPr>
      <w:t xml:space="preserve"> </w:t>
    </w:r>
    <w:r w:rsidR="002D739C">
      <w:rPr>
        <w:noProof/>
      </w:rPr>
      <w:fldChar w:fldCharType="begin"/>
    </w:r>
    <w:r w:rsidR="002D739C">
      <w:rPr>
        <w:noProof/>
      </w:rPr>
      <w:instrText xml:space="preserve"> DATE \@ "HH:mm" </w:instrText>
    </w:r>
    <w:r w:rsidR="002D739C">
      <w:rPr>
        <w:noProof/>
      </w:rPr>
      <w:fldChar w:fldCharType="separate"/>
    </w:r>
    <w:r w:rsidR="001D40EA">
      <w:rPr>
        <w:noProof/>
      </w:rPr>
      <w:t>22:52</w:t>
    </w:r>
    <w:r w:rsidR="002D739C">
      <w:rPr>
        <w:noProof/>
      </w:rPr>
      <w:fldChar w:fldCharType="end"/>
    </w:r>
  </w:p>
  <w:p w14:paraId="520ACD12" w14:textId="77777777" w:rsidR="002D739C" w:rsidRDefault="002D739C" w:rsidP="004D646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85463" w14:textId="77777777" w:rsidR="002D739C" w:rsidRPr="00164295" w:rsidRDefault="002D739C" w:rsidP="004D6468">
    <w:pPr>
      <w:pStyle w:val="Footer"/>
    </w:pPr>
  </w:p>
  <w:p w14:paraId="683A3454" w14:textId="67BBD205" w:rsidR="002D739C" w:rsidRPr="00D43164" w:rsidRDefault="002D739C" w:rsidP="004D6468">
    <w:pPr>
      <w:pStyle w:val="Footer"/>
    </w:pPr>
    <w:r w:rsidRPr="00D43164">
      <w:t>Andrea Stern</w:t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fldChar w:fldCharType="begin"/>
    </w:r>
    <w:r w:rsidRPr="00D43164">
      <w:instrText xml:space="preserve"> PAGE </w:instrText>
    </w:r>
    <w:r w:rsidRPr="00D43164">
      <w:fldChar w:fldCharType="separate"/>
    </w:r>
    <w:r>
      <w:rPr>
        <w:noProof/>
      </w:rPr>
      <w:t>1</w:t>
    </w:r>
    <w:r w:rsidRPr="00D43164">
      <w:rPr>
        <w:noProof/>
      </w:rPr>
      <w:fldChar w:fldCharType="end"/>
    </w:r>
    <w:r w:rsidRPr="00D43164">
      <w:t xml:space="preserve"> of </w:t>
    </w:r>
    <w:r w:rsidR="00501F0D">
      <w:fldChar w:fldCharType="begin"/>
    </w:r>
    <w:r w:rsidR="00501F0D">
      <w:instrText xml:space="preserve"> NUMPAGES  </w:instrText>
    </w:r>
    <w:r w:rsidR="00501F0D">
      <w:fldChar w:fldCharType="separate"/>
    </w:r>
    <w:r w:rsidR="00954B1C">
      <w:rPr>
        <w:noProof/>
      </w:rPr>
      <w:t>2</w:t>
    </w:r>
    <w:r w:rsidR="00501F0D">
      <w:rPr>
        <w:noProof/>
      </w:rPr>
      <w:fldChar w:fldCharType="end"/>
    </w:r>
    <w:r w:rsidRPr="00D43164">
      <w:t xml:space="preserve"> </w:t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fldChar w:fldCharType="begin"/>
    </w:r>
    <w:r w:rsidRPr="00D43164">
      <w:instrText xml:space="preserve"> DATE \@ "d-MMM-yy" </w:instrText>
    </w:r>
    <w:r w:rsidRPr="00D43164">
      <w:fldChar w:fldCharType="separate"/>
    </w:r>
    <w:r w:rsidR="001D40EA">
      <w:rPr>
        <w:noProof/>
      </w:rPr>
      <w:t>14-Apr-19</w:t>
    </w:r>
    <w:r w:rsidRPr="00D43164">
      <w:fldChar w:fldCharType="end"/>
    </w:r>
    <w:r w:rsidRPr="00D43164">
      <w:t xml:space="preserve"> </w:t>
    </w:r>
    <w:r w:rsidRPr="00D43164">
      <w:fldChar w:fldCharType="begin"/>
    </w:r>
    <w:r w:rsidRPr="00D43164">
      <w:instrText xml:space="preserve"> DATE \@ "HH:mm" </w:instrText>
    </w:r>
    <w:r w:rsidRPr="00D43164">
      <w:fldChar w:fldCharType="separate"/>
    </w:r>
    <w:r w:rsidR="001D40EA">
      <w:rPr>
        <w:noProof/>
      </w:rPr>
      <w:t>22:52</w:t>
    </w:r>
    <w:r w:rsidRPr="00D43164">
      <w:fldChar w:fldCharType="end"/>
    </w:r>
  </w:p>
  <w:p w14:paraId="1BF6569B" w14:textId="77777777" w:rsidR="002D739C" w:rsidRDefault="002D739C" w:rsidP="004D6468"/>
  <w:p w14:paraId="546534DA" w14:textId="77777777" w:rsidR="002D739C" w:rsidRDefault="002D739C" w:rsidP="004D6468"/>
  <w:p w14:paraId="612EA809" w14:textId="77777777" w:rsidR="002D739C" w:rsidRDefault="002D739C" w:rsidP="004D6468"/>
  <w:p w14:paraId="68443FC6" w14:textId="77777777" w:rsidR="002D739C" w:rsidRDefault="002D739C" w:rsidP="004D6468"/>
  <w:p w14:paraId="33FEAAAE" w14:textId="77777777" w:rsidR="002D739C" w:rsidRDefault="002D739C" w:rsidP="004D6468"/>
  <w:p w14:paraId="0CA6BD49" w14:textId="77777777" w:rsidR="002D739C" w:rsidRDefault="002D739C" w:rsidP="004D6468"/>
  <w:p w14:paraId="611654F0" w14:textId="77777777" w:rsidR="002D739C" w:rsidRDefault="002D739C" w:rsidP="004D6468"/>
  <w:p w14:paraId="2CF00594" w14:textId="77777777" w:rsidR="002D739C" w:rsidRDefault="002D739C" w:rsidP="004D6468"/>
  <w:p w14:paraId="7A53D803" w14:textId="77777777" w:rsidR="002D739C" w:rsidRDefault="002D739C" w:rsidP="004D6468"/>
  <w:p w14:paraId="5DD58F6D" w14:textId="77777777" w:rsidR="002D739C" w:rsidRDefault="002D739C" w:rsidP="004D6468"/>
  <w:p w14:paraId="7A6AE416" w14:textId="77777777" w:rsidR="002D739C" w:rsidRDefault="002D739C" w:rsidP="004D6468"/>
  <w:p w14:paraId="37DEB732" w14:textId="77777777" w:rsidR="002D739C" w:rsidRDefault="002D739C" w:rsidP="004D6468"/>
  <w:p w14:paraId="25FDF160" w14:textId="77777777" w:rsidR="002D739C" w:rsidRDefault="002D739C" w:rsidP="004D6468"/>
  <w:p w14:paraId="50899117" w14:textId="77777777" w:rsidR="002D739C" w:rsidRDefault="002D739C" w:rsidP="004D6468"/>
  <w:p w14:paraId="3DBD87B2" w14:textId="77777777" w:rsidR="002D739C" w:rsidRDefault="002D739C" w:rsidP="004D6468"/>
  <w:p w14:paraId="79FD59BC" w14:textId="77777777" w:rsidR="002D739C" w:rsidRDefault="002D739C" w:rsidP="004D6468"/>
  <w:p w14:paraId="76036F21" w14:textId="77777777" w:rsidR="002D739C" w:rsidRDefault="002D739C" w:rsidP="004D64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9BD03" w14:textId="77777777" w:rsidR="00FD39C8" w:rsidRDefault="00FD39C8" w:rsidP="004D6468">
      <w:r>
        <w:separator/>
      </w:r>
    </w:p>
    <w:p w14:paraId="75051FE3" w14:textId="77777777" w:rsidR="00FD39C8" w:rsidRDefault="00FD39C8" w:rsidP="004D6468"/>
    <w:p w14:paraId="60A534C9" w14:textId="77777777" w:rsidR="00FD39C8" w:rsidRDefault="00FD39C8" w:rsidP="004D6468"/>
    <w:p w14:paraId="3CE6DD75" w14:textId="77777777" w:rsidR="00FD39C8" w:rsidRDefault="00FD39C8" w:rsidP="004D6468"/>
    <w:p w14:paraId="7FCAB48E" w14:textId="77777777" w:rsidR="00FD39C8" w:rsidRDefault="00FD39C8" w:rsidP="004D6468"/>
    <w:p w14:paraId="1E7DB0BC" w14:textId="77777777" w:rsidR="00FD39C8" w:rsidRDefault="00FD39C8" w:rsidP="004D6468"/>
    <w:p w14:paraId="56F1ED98" w14:textId="77777777" w:rsidR="00FD39C8" w:rsidRDefault="00FD39C8" w:rsidP="004D6468"/>
    <w:p w14:paraId="1A34BD22" w14:textId="77777777" w:rsidR="00FD39C8" w:rsidRDefault="00FD39C8" w:rsidP="004D6468"/>
    <w:p w14:paraId="74487DD1" w14:textId="77777777" w:rsidR="00FD39C8" w:rsidRDefault="00FD39C8" w:rsidP="004D6468"/>
    <w:p w14:paraId="1C0FAB2C" w14:textId="77777777" w:rsidR="00FD39C8" w:rsidRDefault="00FD39C8" w:rsidP="004D6468"/>
    <w:p w14:paraId="20266E35" w14:textId="77777777" w:rsidR="00FD39C8" w:rsidRDefault="00FD39C8" w:rsidP="004D6468"/>
    <w:p w14:paraId="7D5EBC12" w14:textId="77777777" w:rsidR="00FD39C8" w:rsidRDefault="00FD39C8" w:rsidP="004D6468"/>
    <w:p w14:paraId="3661F00E" w14:textId="77777777" w:rsidR="00FD39C8" w:rsidRDefault="00FD39C8" w:rsidP="004D6468"/>
    <w:p w14:paraId="66432A1E" w14:textId="77777777" w:rsidR="00FD39C8" w:rsidRDefault="00FD39C8" w:rsidP="004D6468"/>
    <w:p w14:paraId="39B3A35B" w14:textId="77777777" w:rsidR="00FD39C8" w:rsidRDefault="00FD39C8" w:rsidP="004D6468"/>
    <w:p w14:paraId="3B8EA776" w14:textId="77777777" w:rsidR="00FD39C8" w:rsidRDefault="00FD39C8" w:rsidP="004D6468"/>
    <w:p w14:paraId="6ABB25B1" w14:textId="77777777" w:rsidR="00FD39C8" w:rsidRDefault="00FD39C8" w:rsidP="004D6468"/>
    <w:p w14:paraId="28A1F09D" w14:textId="77777777" w:rsidR="00FD39C8" w:rsidRDefault="00FD39C8" w:rsidP="004D6468"/>
    <w:p w14:paraId="67986D6E" w14:textId="77777777" w:rsidR="00FD39C8" w:rsidRDefault="00FD39C8" w:rsidP="004D6468"/>
    <w:p w14:paraId="5DAB1037" w14:textId="77777777" w:rsidR="00FD39C8" w:rsidRDefault="00FD39C8" w:rsidP="004D6468"/>
    <w:p w14:paraId="069A0678" w14:textId="77777777" w:rsidR="00FD39C8" w:rsidRDefault="00FD39C8" w:rsidP="004D6468"/>
    <w:p w14:paraId="5DF6E011" w14:textId="77777777" w:rsidR="00FD39C8" w:rsidRDefault="00FD39C8" w:rsidP="004D6468"/>
    <w:p w14:paraId="62FEC809" w14:textId="77777777" w:rsidR="00FD39C8" w:rsidRDefault="00FD39C8" w:rsidP="004D6468"/>
    <w:p w14:paraId="634CF5A2" w14:textId="77777777" w:rsidR="00FD39C8" w:rsidRDefault="00FD39C8" w:rsidP="004D6468"/>
    <w:p w14:paraId="1A782511" w14:textId="77777777" w:rsidR="00FD39C8" w:rsidRDefault="00FD39C8" w:rsidP="004D6468"/>
    <w:p w14:paraId="0E32AF28" w14:textId="77777777" w:rsidR="00FD39C8" w:rsidRDefault="00FD39C8" w:rsidP="004D6468"/>
    <w:p w14:paraId="49764AED" w14:textId="77777777" w:rsidR="00FD39C8" w:rsidRDefault="00FD39C8" w:rsidP="004D6468"/>
    <w:p w14:paraId="5A25452E" w14:textId="77777777" w:rsidR="00FD39C8" w:rsidRDefault="00FD39C8" w:rsidP="004D6468"/>
    <w:p w14:paraId="62DBE2CE" w14:textId="77777777" w:rsidR="00FD39C8" w:rsidRDefault="00FD39C8" w:rsidP="004D6468"/>
    <w:p w14:paraId="2898E4A9" w14:textId="77777777" w:rsidR="00FD39C8" w:rsidRDefault="00FD39C8" w:rsidP="004D6468"/>
    <w:p w14:paraId="0C88E97C" w14:textId="77777777" w:rsidR="00FD39C8" w:rsidRDefault="00FD39C8" w:rsidP="004D6468"/>
    <w:p w14:paraId="7B71F576" w14:textId="77777777" w:rsidR="00FD39C8" w:rsidRDefault="00FD39C8" w:rsidP="004D6468"/>
    <w:p w14:paraId="5DE2B1A4" w14:textId="77777777" w:rsidR="00FD39C8" w:rsidRDefault="00FD39C8" w:rsidP="004D6468"/>
    <w:p w14:paraId="5CC5D17E" w14:textId="77777777" w:rsidR="00FD39C8" w:rsidRDefault="00FD39C8" w:rsidP="004D6468"/>
    <w:p w14:paraId="2C02C4B6" w14:textId="77777777" w:rsidR="00FD39C8" w:rsidRDefault="00FD39C8" w:rsidP="004D6468"/>
    <w:p w14:paraId="01415037" w14:textId="77777777" w:rsidR="00FD39C8" w:rsidRDefault="00FD39C8" w:rsidP="004D6468"/>
    <w:p w14:paraId="41AEF624" w14:textId="77777777" w:rsidR="00FD39C8" w:rsidRDefault="00FD39C8" w:rsidP="004D6468"/>
    <w:p w14:paraId="7025AAB4" w14:textId="77777777" w:rsidR="00FD39C8" w:rsidRDefault="00FD39C8" w:rsidP="004D6468"/>
    <w:p w14:paraId="7012A8B5" w14:textId="77777777" w:rsidR="00FD39C8" w:rsidRDefault="00FD39C8" w:rsidP="004D6468"/>
    <w:p w14:paraId="16DF288F" w14:textId="77777777" w:rsidR="00FD39C8" w:rsidRDefault="00FD39C8" w:rsidP="004D6468"/>
    <w:p w14:paraId="0A23B2B8" w14:textId="77777777" w:rsidR="00FD39C8" w:rsidRDefault="00FD39C8" w:rsidP="004D6468"/>
    <w:p w14:paraId="168BFC3C" w14:textId="77777777" w:rsidR="00FD39C8" w:rsidRDefault="00FD39C8" w:rsidP="004D6468"/>
    <w:p w14:paraId="135856E7" w14:textId="77777777" w:rsidR="00FD39C8" w:rsidRDefault="00FD39C8" w:rsidP="004D6468"/>
    <w:p w14:paraId="3F0A8BDF" w14:textId="77777777" w:rsidR="00FD39C8" w:rsidRDefault="00FD39C8" w:rsidP="004D6468"/>
    <w:p w14:paraId="12A4CD72" w14:textId="77777777" w:rsidR="00FD39C8" w:rsidRDefault="00FD39C8" w:rsidP="004D6468"/>
    <w:p w14:paraId="576A4350" w14:textId="77777777" w:rsidR="00FD39C8" w:rsidRDefault="00FD39C8" w:rsidP="004D6468"/>
  </w:footnote>
  <w:footnote w:type="continuationSeparator" w:id="0">
    <w:p w14:paraId="373D78D0" w14:textId="77777777" w:rsidR="00FD39C8" w:rsidRDefault="00FD39C8" w:rsidP="004D6468">
      <w:r>
        <w:continuationSeparator/>
      </w:r>
    </w:p>
    <w:p w14:paraId="4C5098E8" w14:textId="77777777" w:rsidR="00FD39C8" w:rsidRDefault="00FD39C8" w:rsidP="004D6468"/>
    <w:p w14:paraId="4B06D1D9" w14:textId="77777777" w:rsidR="00FD39C8" w:rsidRDefault="00FD39C8" w:rsidP="004D6468"/>
    <w:p w14:paraId="5FAD5C4E" w14:textId="77777777" w:rsidR="00FD39C8" w:rsidRDefault="00FD39C8" w:rsidP="004D6468"/>
    <w:p w14:paraId="18BAFA73" w14:textId="77777777" w:rsidR="00FD39C8" w:rsidRDefault="00FD39C8" w:rsidP="004D6468"/>
    <w:p w14:paraId="5826C6A6" w14:textId="77777777" w:rsidR="00FD39C8" w:rsidRDefault="00FD39C8" w:rsidP="004D6468"/>
    <w:p w14:paraId="629FA2F9" w14:textId="77777777" w:rsidR="00FD39C8" w:rsidRDefault="00FD39C8" w:rsidP="004D6468"/>
    <w:p w14:paraId="213C0E0A" w14:textId="77777777" w:rsidR="00FD39C8" w:rsidRDefault="00FD39C8" w:rsidP="004D6468"/>
    <w:p w14:paraId="17F35879" w14:textId="77777777" w:rsidR="00FD39C8" w:rsidRDefault="00FD39C8" w:rsidP="004D6468"/>
    <w:p w14:paraId="6D95CE54" w14:textId="77777777" w:rsidR="00FD39C8" w:rsidRDefault="00FD39C8" w:rsidP="004D6468"/>
    <w:p w14:paraId="27196B72" w14:textId="77777777" w:rsidR="00FD39C8" w:rsidRDefault="00FD39C8" w:rsidP="004D6468"/>
    <w:p w14:paraId="153BC2B8" w14:textId="77777777" w:rsidR="00FD39C8" w:rsidRDefault="00FD39C8" w:rsidP="004D6468"/>
    <w:p w14:paraId="30A9B934" w14:textId="77777777" w:rsidR="00FD39C8" w:rsidRDefault="00FD39C8" w:rsidP="004D6468"/>
    <w:p w14:paraId="7A32C7BE" w14:textId="77777777" w:rsidR="00FD39C8" w:rsidRDefault="00FD39C8" w:rsidP="004D6468"/>
    <w:p w14:paraId="0925CBA6" w14:textId="77777777" w:rsidR="00FD39C8" w:rsidRDefault="00FD39C8" w:rsidP="004D6468"/>
    <w:p w14:paraId="0A0249F1" w14:textId="77777777" w:rsidR="00FD39C8" w:rsidRDefault="00FD39C8" w:rsidP="004D6468"/>
    <w:p w14:paraId="14DB6397" w14:textId="77777777" w:rsidR="00FD39C8" w:rsidRDefault="00FD39C8" w:rsidP="004D6468"/>
    <w:p w14:paraId="3F8864CF" w14:textId="77777777" w:rsidR="00FD39C8" w:rsidRDefault="00FD39C8" w:rsidP="004D6468"/>
    <w:p w14:paraId="6E902194" w14:textId="77777777" w:rsidR="00FD39C8" w:rsidRDefault="00FD39C8" w:rsidP="004D6468"/>
    <w:p w14:paraId="2A651670" w14:textId="77777777" w:rsidR="00FD39C8" w:rsidRDefault="00FD39C8" w:rsidP="004D6468"/>
    <w:p w14:paraId="031AA148" w14:textId="77777777" w:rsidR="00FD39C8" w:rsidRDefault="00FD39C8" w:rsidP="004D6468"/>
    <w:p w14:paraId="2FA9EB6C" w14:textId="77777777" w:rsidR="00FD39C8" w:rsidRDefault="00FD39C8" w:rsidP="004D6468"/>
    <w:p w14:paraId="24B964C8" w14:textId="77777777" w:rsidR="00FD39C8" w:rsidRDefault="00FD39C8" w:rsidP="004D6468"/>
    <w:p w14:paraId="775C0F44" w14:textId="77777777" w:rsidR="00FD39C8" w:rsidRDefault="00FD39C8" w:rsidP="004D6468"/>
    <w:p w14:paraId="21C28FE7" w14:textId="77777777" w:rsidR="00FD39C8" w:rsidRDefault="00FD39C8" w:rsidP="004D6468"/>
    <w:p w14:paraId="40174F7C" w14:textId="77777777" w:rsidR="00FD39C8" w:rsidRDefault="00FD39C8" w:rsidP="004D6468"/>
    <w:p w14:paraId="59511539" w14:textId="77777777" w:rsidR="00FD39C8" w:rsidRDefault="00FD39C8" w:rsidP="004D6468"/>
    <w:p w14:paraId="16A808FF" w14:textId="77777777" w:rsidR="00FD39C8" w:rsidRDefault="00FD39C8" w:rsidP="004D6468"/>
    <w:p w14:paraId="476DD795" w14:textId="77777777" w:rsidR="00FD39C8" w:rsidRDefault="00FD39C8" w:rsidP="004D6468"/>
    <w:p w14:paraId="5BF44AC4" w14:textId="77777777" w:rsidR="00FD39C8" w:rsidRDefault="00FD39C8" w:rsidP="004D6468"/>
    <w:p w14:paraId="45E520A9" w14:textId="77777777" w:rsidR="00FD39C8" w:rsidRDefault="00FD39C8" w:rsidP="004D6468"/>
    <w:p w14:paraId="0222DCF9" w14:textId="77777777" w:rsidR="00FD39C8" w:rsidRDefault="00FD39C8" w:rsidP="004D6468"/>
    <w:p w14:paraId="0E83ED50" w14:textId="77777777" w:rsidR="00FD39C8" w:rsidRDefault="00FD39C8" w:rsidP="004D6468"/>
    <w:p w14:paraId="7633DA06" w14:textId="77777777" w:rsidR="00FD39C8" w:rsidRDefault="00FD39C8" w:rsidP="004D6468"/>
    <w:p w14:paraId="3E3FFF5B" w14:textId="77777777" w:rsidR="00FD39C8" w:rsidRDefault="00FD39C8" w:rsidP="004D6468"/>
    <w:p w14:paraId="3834248B" w14:textId="77777777" w:rsidR="00FD39C8" w:rsidRDefault="00FD39C8" w:rsidP="004D6468"/>
    <w:p w14:paraId="436AC435" w14:textId="77777777" w:rsidR="00FD39C8" w:rsidRDefault="00FD39C8" w:rsidP="004D6468"/>
    <w:p w14:paraId="71F60BAE" w14:textId="77777777" w:rsidR="00FD39C8" w:rsidRDefault="00FD39C8" w:rsidP="004D6468"/>
    <w:p w14:paraId="072AF7AB" w14:textId="77777777" w:rsidR="00FD39C8" w:rsidRDefault="00FD39C8" w:rsidP="004D6468"/>
    <w:p w14:paraId="166C0C5A" w14:textId="77777777" w:rsidR="00FD39C8" w:rsidRDefault="00FD39C8" w:rsidP="004D6468"/>
    <w:p w14:paraId="4A229922" w14:textId="77777777" w:rsidR="00FD39C8" w:rsidRDefault="00FD39C8" w:rsidP="004D6468"/>
    <w:p w14:paraId="2C598F49" w14:textId="77777777" w:rsidR="00FD39C8" w:rsidRDefault="00FD39C8" w:rsidP="004D6468"/>
    <w:p w14:paraId="02DAA682" w14:textId="77777777" w:rsidR="00FD39C8" w:rsidRDefault="00FD39C8" w:rsidP="004D6468"/>
    <w:p w14:paraId="19328B8A" w14:textId="77777777" w:rsidR="00FD39C8" w:rsidRDefault="00FD39C8" w:rsidP="004D6468"/>
    <w:p w14:paraId="431FFD75" w14:textId="77777777" w:rsidR="00FD39C8" w:rsidRDefault="00FD39C8" w:rsidP="004D6468"/>
    <w:p w14:paraId="3D4B578F" w14:textId="77777777" w:rsidR="00FD39C8" w:rsidRDefault="00FD39C8" w:rsidP="004D64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0CE1" w14:textId="77777777" w:rsidR="002D739C" w:rsidRDefault="002D739C" w:rsidP="004D6468">
    <w:pPr>
      <w:pStyle w:val="Header"/>
    </w:pPr>
  </w:p>
  <w:p w14:paraId="3D15C424" w14:textId="77777777" w:rsidR="002D739C" w:rsidRDefault="002D739C" w:rsidP="004D6468"/>
  <w:p w14:paraId="07127FF5" w14:textId="77777777" w:rsidR="002D739C" w:rsidRDefault="002D739C" w:rsidP="004D6468"/>
  <w:p w14:paraId="6BC39C8A" w14:textId="77777777" w:rsidR="002D739C" w:rsidRDefault="002D739C" w:rsidP="004D6468"/>
  <w:p w14:paraId="4A593F5C" w14:textId="77777777" w:rsidR="002D739C" w:rsidRDefault="002D739C" w:rsidP="004D6468"/>
  <w:p w14:paraId="43DFCAFA" w14:textId="77777777" w:rsidR="002D739C" w:rsidRDefault="002D739C" w:rsidP="004D6468"/>
  <w:p w14:paraId="56F6BC2D" w14:textId="77777777" w:rsidR="002D739C" w:rsidRDefault="002D739C" w:rsidP="004D6468"/>
  <w:p w14:paraId="09F405AC" w14:textId="77777777" w:rsidR="002D739C" w:rsidRDefault="002D739C" w:rsidP="004D6468"/>
  <w:p w14:paraId="6AE10999" w14:textId="77777777" w:rsidR="002D739C" w:rsidRDefault="002D739C" w:rsidP="004D6468"/>
  <w:p w14:paraId="324E8DCA" w14:textId="77777777" w:rsidR="002D739C" w:rsidRDefault="002D739C" w:rsidP="004D6468"/>
  <w:p w14:paraId="58CFC152" w14:textId="77777777" w:rsidR="002D739C" w:rsidRDefault="002D739C" w:rsidP="004D6468"/>
  <w:p w14:paraId="6B7B4B0C" w14:textId="77777777" w:rsidR="002D739C" w:rsidRDefault="002D739C" w:rsidP="004D6468"/>
  <w:p w14:paraId="33F0C6FC" w14:textId="77777777" w:rsidR="002D739C" w:rsidRDefault="002D739C" w:rsidP="004D6468"/>
  <w:p w14:paraId="330B76CE" w14:textId="77777777" w:rsidR="002D739C" w:rsidRDefault="002D739C" w:rsidP="004D6468"/>
  <w:p w14:paraId="4699FF64" w14:textId="77777777" w:rsidR="002D739C" w:rsidRDefault="002D739C" w:rsidP="004D6468"/>
  <w:p w14:paraId="408F4BA5" w14:textId="77777777" w:rsidR="002D739C" w:rsidRDefault="002D739C" w:rsidP="004D6468"/>
  <w:p w14:paraId="3BBA07F9" w14:textId="77777777" w:rsidR="002D739C" w:rsidRDefault="002D739C" w:rsidP="004D6468"/>
  <w:p w14:paraId="20B0848B" w14:textId="77777777" w:rsidR="002D739C" w:rsidRDefault="002D739C" w:rsidP="004D6468"/>
  <w:p w14:paraId="780DB14C" w14:textId="77777777" w:rsidR="002D739C" w:rsidRDefault="002D739C" w:rsidP="004D6468"/>
  <w:p w14:paraId="273E701E" w14:textId="77777777" w:rsidR="002D739C" w:rsidRDefault="002D739C" w:rsidP="004D64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70945" w14:textId="3B422576" w:rsidR="002D739C" w:rsidRDefault="002D739C" w:rsidP="004D6468">
    <w:pPr>
      <w:rPr>
        <w:lang w:eastAsia="en-US"/>
      </w:rPr>
    </w:pPr>
    <w:r w:rsidRPr="00390AEB">
      <w:rPr>
        <w:lang w:eastAsia="en-US"/>
      </w:rPr>
      <w:t xml:space="preserve">University of Sydney | School of </w:t>
    </w:r>
    <w:r w:rsidR="001D40EA">
      <w:rPr>
        <w:lang w:eastAsia="en-US"/>
      </w:rPr>
      <w:t>Computer Science</w:t>
    </w:r>
    <w:r w:rsidRPr="00390AEB">
      <w:rPr>
        <w:lang w:eastAsia="en-US"/>
      </w:rPr>
      <w:t xml:space="preserve"> | </w:t>
    </w:r>
  </w:p>
  <w:p w14:paraId="767236BB" w14:textId="77777777" w:rsidR="002D739C" w:rsidRDefault="002D739C" w:rsidP="004D646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53BF2" w14:textId="77777777" w:rsidR="002D739C" w:rsidRPr="00CE1010" w:rsidRDefault="002D739C" w:rsidP="004D6468">
    <w:pPr>
      <w:rPr>
        <w:lang w:eastAsia="en-US"/>
      </w:rPr>
    </w:pPr>
    <w:r w:rsidRPr="00CE1010">
      <w:rPr>
        <w:lang w:eastAsia="en-US"/>
      </w:rPr>
      <w:t>University of Sydney | School of IT | INFO5991 Services Science Management and Engineering (SSME)</w:t>
    </w:r>
  </w:p>
  <w:p w14:paraId="7BA9A4CD" w14:textId="77777777" w:rsidR="002D739C" w:rsidRPr="00CE1010" w:rsidRDefault="002D739C" w:rsidP="004D6468">
    <w:pPr>
      <w:pStyle w:val="Header"/>
    </w:pPr>
  </w:p>
  <w:p w14:paraId="3549E790" w14:textId="77777777" w:rsidR="002D739C" w:rsidRDefault="002D739C" w:rsidP="004D6468"/>
  <w:p w14:paraId="57CAD8F2" w14:textId="77777777" w:rsidR="002D739C" w:rsidRDefault="002D739C" w:rsidP="004D6468"/>
  <w:p w14:paraId="75AEA513" w14:textId="77777777" w:rsidR="002D739C" w:rsidRDefault="002D739C" w:rsidP="004D6468"/>
  <w:p w14:paraId="101BFD2F" w14:textId="77777777" w:rsidR="002D739C" w:rsidRDefault="002D739C" w:rsidP="004D6468"/>
  <w:p w14:paraId="0475F6C8" w14:textId="77777777" w:rsidR="002D739C" w:rsidRDefault="002D739C" w:rsidP="004D6468"/>
  <w:p w14:paraId="4C8B3663" w14:textId="77777777" w:rsidR="002D739C" w:rsidRDefault="002D739C" w:rsidP="004D6468"/>
  <w:p w14:paraId="271F70D9" w14:textId="77777777" w:rsidR="002D739C" w:rsidRDefault="002D739C" w:rsidP="004D6468"/>
  <w:p w14:paraId="0538D271" w14:textId="77777777" w:rsidR="002D739C" w:rsidRDefault="002D739C" w:rsidP="004D6468"/>
  <w:p w14:paraId="6A879572" w14:textId="77777777" w:rsidR="002D739C" w:rsidRDefault="002D739C" w:rsidP="004D6468"/>
  <w:p w14:paraId="1BBA0857" w14:textId="77777777" w:rsidR="002D739C" w:rsidRDefault="002D739C" w:rsidP="004D6468"/>
  <w:p w14:paraId="5B417AA4" w14:textId="77777777" w:rsidR="002D739C" w:rsidRDefault="002D739C" w:rsidP="004D6468"/>
  <w:p w14:paraId="681D4B4B" w14:textId="77777777" w:rsidR="002D739C" w:rsidRDefault="002D739C" w:rsidP="004D6468"/>
  <w:p w14:paraId="10FDD4EB" w14:textId="77777777" w:rsidR="002D739C" w:rsidRDefault="002D739C" w:rsidP="004D6468"/>
  <w:p w14:paraId="0C84015C" w14:textId="77777777" w:rsidR="002D739C" w:rsidRDefault="002D739C" w:rsidP="004D6468"/>
  <w:p w14:paraId="336FF05F" w14:textId="77777777" w:rsidR="002D739C" w:rsidRDefault="002D739C" w:rsidP="004D6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912"/>
    <w:multiLevelType w:val="multilevel"/>
    <w:tmpl w:val="45F0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6C3E"/>
    <w:multiLevelType w:val="multilevel"/>
    <w:tmpl w:val="4606A1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BC7162C"/>
    <w:multiLevelType w:val="multilevel"/>
    <w:tmpl w:val="A43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D6A9E"/>
    <w:multiLevelType w:val="multilevel"/>
    <w:tmpl w:val="1BE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56364"/>
    <w:multiLevelType w:val="hybridMultilevel"/>
    <w:tmpl w:val="1464938E"/>
    <w:lvl w:ilvl="0" w:tplc="98AA24AA">
      <w:start w:val="1"/>
      <w:numFmt w:val="lowerLetter"/>
      <w:pStyle w:val="normaltablenumb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22420"/>
    <w:multiLevelType w:val="multilevel"/>
    <w:tmpl w:val="5D26F0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pStyle w:val="IntenseQuote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41299A"/>
    <w:multiLevelType w:val="hybridMultilevel"/>
    <w:tmpl w:val="DE728040"/>
    <w:lvl w:ilvl="0" w:tplc="8AD6CD3A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06882"/>
    <w:multiLevelType w:val="hybridMultilevel"/>
    <w:tmpl w:val="423682B0"/>
    <w:lvl w:ilvl="0" w:tplc="25EAF12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027A3"/>
    <w:multiLevelType w:val="hybridMultilevel"/>
    <w:tmpl w:val="DA186F2E"/>
    <w:lvl w:ilvl="0" w:tplc="CFA0E9B2">
      <w:start w:val="1"/>
      <w:numFmt w:val="bullet"/>
      <w:pStyle w:val="List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BF24624"/>
    <w:multiLevelType w:val="multilevel"/>
    <w:tmpl w:val="48A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E6E47"/>
    <w:multiLevelType w:val="multilevel"/>
    <w:tmpl w:val="EC5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C5D30"/>
    <w:multiLevelType w:val="multilevel"/>
    <w:tmpl w:val="92F0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807F6"/>
    <w:multiLevelType w:val="multilevel"/>
    <w:tmpl w:val="2E2C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34351"/>
    <w:multiLevelType w:val="multilevel"/>
    <w:tmpl w:val="80C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13"/>
  </w:num>
  <w:num w:numId="7">
    <w:abstractNumId w:val="12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  <w:num w:numId="12">
    <w:abstractNumId w:val="7"/>
  </w:num>
  <w:num w:numId="13">
    <w:abstractNumId w:val="11"/>
  </w:num>
  <w:num w:numId="14">
    <w:abstractNumId w:val="6"/>
  </w:num>
  <w:num w:numId="15">
    <w:abstractNumId w:val="6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BE"/>
    <w:rsid w:val="000110BF"/>
    <w:rsid w:val="000137BB"/>
    <w:rsid w:val="00016F89"/>
    <w:rsid w:val="00021B0B"/>
    <w:rsid w:val="0002271C"/>
    <w:rsid w:val="00026490"/>
    <w:rsid w:val="00037409"/>
    <w:rsid w:val="0004342C"/>
    <w:rsid w:val="000438D2"/>
    <w:rsid w:val="00044352"/>
    <w:rsid w:val="00047904"/>
    <w:rsid w:val="00052A17"/>
    <w:rsid w:val="0005757B"/>
    <w:rsid w:val="00063274"/>
    <w:rsid w:val="0006399C"/>
    <w:rsid w:val="000647A6"/>
    <w:rsid w:val="00065194"/>
    <w:rsid w:val="000657FF"/>
    <w:rsid w:val="000659B0"/>
    <w:rsid w:val="00066BE1"/>
    <w:rsid w:val="00067D61"/>
    <w:rsid w:val="00070A41"/>
    <w:rsid w:val="000717C9"/>
    <w:rsid w:val="000769AC"/>
    <w:rsid w:val="00081A65"/>
    <w:rsid w:val="00082236"/>
    <w:rsid w:val="00083D35"/>
    <w:rsid w:val="00084480"/>
    <w:rsid w:val="00086E92"/>
    <w:rsid w:val="000971F5"/>
    <w:rsid w:val="00097BC2"/>
    <w:rsid w:val="000A0EF4"/>
    <w:rsid w:val="000A3FB4"/>
    <w:rsid w:val="000A59CB"/>
    <w:rsid w:val="000B0B0D"/>
    <w:rsid w:val="000B1174"/>
    <w:rsid w:val="000B20D7"/>
    <w:rsid w:val="000B3C88"/>
    <w:rsid w:val="000B4FA2"/>
    <w:rsid w:val="000B576F"/>
    <w:rsid w:val="000B5B23"/>
    <w:rsid w:val="000B6AA9"/>
    <w:rsid w:val="000C0E7A"/>
    <w:rsid w:val="000C1576"/>
    <w:rsid w:val="000C4D98"/>
    <w:rsid w:val="000C72F6"/>
    <w:rsid w:val="000D028F"/>
    <w:rsid w:val="000D18D7"/>
    <w:rsid w:val="000D1E9B"/>
    <w:rsid w:val="000D419B"/>
    <w:rsid w:val="000E43A7"/>
    <w:rsid w:val="000E6808"/>
    <w:rsid w:val="000F386C"/>
    <w:rsid w:val="000F742E"/>
    <w:rsid w:val="001009A8"/>
    <w:rsid w:val="00102A0B"/>
    <w:rsid w:val="001078F8"/>
    <w:rsid w:val="00110AD0"/>
    <w:rsid w:val="00117E28"/>
    <w:rsid w:val="00123D00"/>
    <w:rsid w:val="00124DB2"/>
    <w:rsid w:val="0012632C"/>
    <w:rsid w:val="001353CE"/>
    <w:rsid w:val="00136E1F"/>
    <w:rsid w:val="0013716B"/>
    <w:rsid w:val="00137F95"/>
    <w:rsid w:val="00140AD8"/>
    <w:rsid w:val="00145CB4"/>
    <w:rsid w:val="00146548"/>
    <w:rsid w:val="00146A64"/>
    <w:rsid w:val="00150095"/>
    <w:rsid w:val="001542D2"/>
    <w:rsid w:val="001552C5"/>
    <w:rsid w:val="0015619D"/>
    <w:rsid w:val="001579A6"/>
    <w:rsid w:val="001601BB"/>
    <w:rsid w:val="00164295"/>
    <w:rsid w:val="001648CD"/>
    <w:rsid w:val="00173E19"/>
    <w:rsid w:val="00176092"/>
    <w:rsid w:val="00180394"/>
    <w:rsid w:val="00180A6C"/>
    <w:rsid w:val="00181FC1"/>
    <w:rsid w:val="001841B8"/>
    <w:rsid w:val="001876FB"/>
    <w:rsid w:val="0019153C"/>
    <w:rsid w:val="00191ABF"/>
    <w:rsid w:val="001921FC"/>
    <w:rsid w:val="00197404"/>
    <w:rsid w:val="001A1632"/>
    <w:rsid w:val="001A67E0"/>
    <w:rsid w:val="001A6D10"/>
    <w:rsid w:val="001A74AD"/>
    <w:rsid w:val="001A7CCB"/>
    <w:rsid w:val="001A7DC3"/>
    <w:rsid w:val="001B1A2F"/>
    <w:rsid w:val="001B2AAE"/>
    <w:rsid w:val="001B3905"/>
    <w:rsid w:val="001B70CB"/>
    <w:rsid w:val="001C1C0F"/>
    <w:rsid w:val="001C1F9B"/>
    <w:rsid w:val="001C4D33"/>
    <w:rsid w:val="001C6699"/>
    <w:rsid w:val="001D22D6"/>
    <w:rsid w:val="001D40EA"/>
    <w:rsid w:val="001D530C"/>
    <w:rsid w:val="001D547B"/>
    <w:rsid w:val="001D57C0"/>
    <w:rsid w:val="001D7F28"/>
    <w:rsid w:val="001E05C6"/>
    <w:rsid w:val="001E1580"/>
    <w:rsid w:val="001E4DB5"/>
    <w:rsid w:val="001E666D"/>
    <w:rsid w:val="001E66E0"/>
    <w:rsid w:val="001E7601"/>
    <w:rsid w:val="001F455F"/>
    <w:rsid w:val="001F6D80"/>
    <w:rsid w:val="001F7D0A"/>
    <w:rsid w:val="00200614"/>
    <w:rsid w:val="00200B60"/>
    <w:rsid w:val="00207463"/>
    <w:rsid w:val="0021115A"/>
    <w:rsid w:val="00211FE0"/>
    <w:rsid w:val="00215C5F"/>
    <w:rsid w:val="0022154F"/>
    <w:rsid w:val="0023046B"/>
    <w:rsid w:val="002329ED"/>
    <w:rsid w:val="0023495A"/>
    <w:rsid w:val="00235299"/>
    <w:rsid w:val="00237B5F"/>
    <w:rsid w:val="002423B9"/>
    <w:rsid w:val="00242C2C"/>
    <w:rsid w:val="002519BD"/>
    <w:rsid w:val="0025229A"/>
    <w:rsid w:val="0025520A"/>
    <w:rsid w:val="00255BC8"/>
    <w:rsid w:val="00255D45"/>
    <w:rsid w:val="00257DDF"/>
    <w:rsid w:val="002652EF"/>
    <w:rsid w:val="00265773"/>
    <w:rsid w:val="002659AC"/>
    <w:rsid w:val="00267966"/>
    <w:rsid w:val="00267DB8"/>
    <w:rsid w:val="00271DF9"/>
    <w:rsid w:val="002736AB"/>
    <w:rsid w:val="00280AE4"/>
    <w:rsid w:val="002821A0"/>
    <w:rsid w:val="00282583"/>
    <w:rsid w:val="00285879"/>
    <w:rsid w:val="00286F84"/>
    <w:rsid w:val="002875B2"/>
    <w:rsid w:val="00291CDD"/>
    <w:rsid w:val="002927B1"/>
    <w:rsid w:val="00296A97"/>
    <w:rsid w:val="00296BB5"/>
    <w:rsid w:val="002A01B4"/>
    <w:rsid w:val="002A2E4C"/>
    <w:rsid w:val="002A677F"/>
    <w:rsid w:val="002B0587"/>
    <w:rsid w:val="002B261D"/>
    <w:rsid w:val="002B39C3"/>
    <w:rsid w:val="002B47E7"/>
    <w:rsid w:val="002B63B4"/>
    <w:rsid w:val="002C018B"/>
    <w:rsid w:val="002C4391"/>
    <w:rsid w:val="002C6581"/>
    <w:rsid w:val="002C73FE"/>
    <w:rsid w:val="002C7E64"/>
    <w:rsid w:val="002D739C"/>
    <w:rsid w:val="002D74A4"/>
    <w:rsid w:val="002D7AB9"/>
    <w:rsid w:val="002E0FCB"/>
    <w:rsid w:val="002E11D6"/>
    <w:rsid w:val="002E1DB0"/>
    <w:rsid w:val="002E5B56"/>
    <w:rsid w:val="002F70F3"/>
    <w:rsid w:val="002F76CF"/>
    <w:rsid w:val="002F7A40"/>
    <w:rsid w:val="00302308"/>
    <w:rsid w:val="00303DBD"/>
    <w:rsid w:val="00306FD1"/>
    <w:rsid w:val="0030715E"/>
    <w:rsid w:val="00311C18"/>
    <w:rsid w:val="003140A4"/>
    <w:rsid w:val="00317E6D"/>
    <w:rsid w:val="0032561D"/>
    <w:rsid w:val="0033313A"/>
    <w:rsid w:val="0033412A"/>
    <w:rsid w:val="00340595"/>
    <w:rsid w:val="003417F6"/>
    <w:rsid w:val="00341AD0"/>
    <w:rsid w:val="00342D24"/>
    <w:rsid w:val="003432C2"/>
    <w:rsid w:val="0035116F"/>
    <w:rsid w:val="00351756"/>
    <w:rsid w:val="00351C4A"/>
    <w:rsid w:val="0035656F"/>
    <w:rsid w:val="003608EF"/>
    <w:rsid w:val="003616A0"/>
    <w:rsid w:val="00363312"/>
    <w:rsid w:val="0036431D"/>
    <w:rsid w:val="00364FED"/>
    <w:rsid w:val="00370454"/>
    <w:rsid w:val="00371133"/>
    <w:rsid w:val="003800BF"/>
    <w:rsid w:val="003807EE"/>
    <w:rsid w:val="003830B1"/>
    <w:rsid w:val="00384BF0"/>
    <w:rsid w:val="00384EA1"/>
    <w:rsid w:val="00386257"/>
    <w:rsid w:val="0038710C"/>
    <w:rsid w:val="00390AEB"/>
    <w:rsid w:val="00391055"/>
    <w:rsid w:val="00392592"/>
    <w:rsid w:val="00393188"/>
    <w:rsid w:val="00397071"/>
    <w:rsid w:val="003A09CE"/>
    <w:rsid w:val="003A5643"/>
    <w:rsid w:val="003A6834"/>
    <w:rsid w:val="003A7AB6"/>
    <w:rsid w:val="003B478F"/>
    <w:rsid w:val="003B480A"/>
    <w:rsid w:val="003B4901"/>
    <w:rsid w:val="003B5A69"/>
    <w:rsid w:val="003C079E"/>
    <w:rsid w:val="003C2A81"/>
    <w:rsid w:val="003C7897"/>
    <w:rsid w:val="003D1301"/>
    <w:rsid w:val="003D4C29"/>
    <w:rsid w:val="003D6A4C"/>
    <w:rsid w:val="003E0B88"/>
    <w:rsid w:val="003E2B5A"/>
    <w:rsid w:val="003E7FAE"/>
    <w:rsid w:val="003F09B7"/>
    <w:rsid w:val="003F6F60"/>
    <w:rsid w:val="004022F5"/>
    <w:rsid w:val="00410816"/>
    <w:rsid w:val="004113D1"/>
    <w:rsid w:val="0042387F"/>
    <w:rsid w:val="00424BF4"/>
    <w:rsid w:val="00425495"/>
    <w:rsid w:val="00434EFC"/>
    <w:rsid w:val="00436AB1"/>
    <w:rsid w:val="004400D1"/>
    <w:rsid w:val="00440B13"/>
    <w:rsid w:val="00447C02"/>
    <w:rsid w:val="00451121"/>
    <w:rsid w:val="0045477E"/>
    <w:rsid w:val="00455EFA"/>
    <w:rsid w:val="004606E6"/>
    <w:rsid w:val="0046319E"/>
    <w:rsid w:val="00465945"/>
    <w:rsid w:val="00476657"/>
    <w:rsid w:val="00477768"/>
    <w:rsid w:val="00482203"/>
    <w:rsid w:val="0048370B"/>
    <w:rsid w:val="004838A5"/>
    <w:rsid w:val="0048433D"/>
    <w:rsid w:val="00485D7D"/>
    <w:rsid w:val="0049059F"/>
    <w:rsid w:val="00491A98"/>
    <w:rsid w:val="00494AF9"/>
    <w:rsid w:val="00494CD6"/>
    <w:rsid w:val="0049698E"/>
    <w:rsid w:val="004A0A2D"/>
    <w:rsid w:val="004A4DCC"/>
    <w:rsid w:val="004A5049"/>
    <w:rsid w:val="004B1FD9"/>
    <w:rsid w:val="004B218F"/>
    <w:rsid w:val="004B361C"/>
    <w:rsid w:val="004B656A"/>
    <w:rsid w:val="004B6771"/>
    <w:rsid w:val="004C0D39"/>
    <w:rsid w:val="004C304B"/>
    <w:rsid w:val="004C3425"/>
    <w:rsid w:val="004C6AB1"/>
    <w:rsid w:val="004D0518"/>
    <w:rsid w:val="004D0D15"/>
    <w:rsid w:val="004D2364"/>
    <w:rsid w:val="004D315E"/>
    <w:rsid w:val="004D35E1"/>
    <w:rsid w:val="004D3623"/>
    <w:rsid w:val="004D39DB"/>
    <w:rsid w:val="004D5901"/>
    <w:rsid w:val="004D5BEB"/>
    <w:rsid w:val="004D6468"/>
    <w:rsid w:val="004D6692"/>
    <w:rsid w:val="004D6726"/>
    <w:rsid w:val="004D7D77"/>
    <w:rsid w:val="004E2FE7"/>
    <w:rsid w:val="004E3834"/>
    <w:rsid w:val="004E4905"/>
    <w:rsid w:val="004E6FE0"/>
    <w:rsid w:val="004E7500"/>
    <w:rsid w:val="004F5345"/>
    <w:rsid w:val="00501F0D"/>
    <w:rsid w:val="00502E89"/>
    <w:rsid w:val="0050455C"/>
    <w:rsid w:val="00505B35"/>
    <w:rsid w:val="00507C35"/>
    <w:rsid w:val="00511397"/>
    <w:rsid w:val="00521A33"/>
    <w:rsid w:val="00523598"/>
    <w:rsid w:val="005261D6"/>
    <w:rsid w:val="00530362"/>
    <w:rsid w:val="005340BB"/>
    <w:rsid w:val="00536A9D"/>
    <w:rsid w:val="005447CB"/>
    <w:rsid w:val="005451F3"/>
    <w:rsid w:val="00546C47"/>
    <w:rsid w:val="005522B9"/>
    <w:rsid w:val="00554855"/>
    <w:rsid w:val="00556C60"/>
    <w:rsid w:val="00557E23"/>
    <w:rsid w:val="0056136A"/>
    <w:rsid w:val="00561F2C"/>
    <w:rsid w:val="00563F6E"/>
    <w:rsid w:val="00565B17"/>
    <w:rsid w:val="00567D00"/>
    <w:rsid w:val="00570EC2"/>
    <w:rsid w:val="00575949"/>
    <w:rsid w:val="00575DDE"/>
    <w:rsid w:val="00577EB2"/>
    <w:rsid w:val="00581435"/>
    <w:rsid w:val="005833F5"/>
    <w:rsid w:val="005A0336"/>
    <w:rsid w:val="005A0622"/>
    <w:rsid w:val="005A45B0"/>
    <w:rsid w:val="005B5302"/>
    <w:rsid w:val="005C0918"/>
    <w:rsid w:val="005C1BF8"/>
    <w:rsid w:val="005C4433"/>
    <w:rsid w:val="005C5A52"/>
    <w:rsid w:val="005C6417"/>
    <w:rsid w:val="005C72CE"/>
    <w:rsid w:val="005D072F"/>
    <w:rsid w:val="005D0995"/>
    <w:rsid w:val="005D3585"/>
    <w:rsid w:val="005D6809"/>
    <w:rsid w:val="005E2A91"/>
    <w:rsid w:val="005E3405"/>
    <w:rsid w:val="005E3870"/>
    <w:rsid w:val="005F0F1A"/>
    <w:rsid w:val="005F278C"/>
    <w:rsid w:val="005F7F92"/>
    <w:rsid w:val="006113D3"/>
    <w:rsid w:val="00615E04"/>
    <w:rsid w:val="00616B69"/>
    <w:rsid w:val="00620339"/>
    <w:rsid w:val="00622D48"/>
    <w:rsid w:val="0062303E"/>
    <w:rsid w:val="00627438"/>
    <w:rsid w:val="0062745A"/>
    <w:rsid w:val="006303BA"/>
    <w:rsid w:val="0063186E"/>
    <w:rsid w:val="00634668"/>
    <w:rsid w:val="006366E7"/>
    <w:rsid w:val="00636B85"/>
    <w:rsid w:val="00637AE3"/>
    <w:rsid w:val="00641E01"/>
    <w:rsid w:val="0064298C"/>
    <w:rsid w:val="00642AAD"/>
    <w:rsid w:val="00645CAC"/>
    <w:rsid w:val="006477C1"/>
    <w:rsid w:val="00656D16"/>
    <w:rsid w:val="0065775E"/>
    <w:rsid w:val="00672B23"/>
    <w:rsid w:val="00672B7A"/>
    <w:rsid w:val="006762BD"/>
    <w:rsid w:val="0067697D"/>
    <w:rsid w:val="0068497C"/>
    <w:rsid w:val="00685057"/>
    <w:rsid w:val="0069054E"/>
    <w:rsid w:val="0069554F"/>
    <w:rsid w:val="00697AAB"/>
    <w:rsid w:val="006A3CDD"/>
    <w:rsid w:val="006A52D2"/>
    <w:rsid w:val="006B4523"/>
    <w:rsid w:val="006C556A"/>
    <w:rsid w:val="006D3601"/>
    <w:rsid w:val="006D3BA4"/>
    <w:rsid w:val="006D42A7"/>
    <w:rsid w:val="006D4E15"/>
    <w:rsid w:val="006E06AB"/>
    <w:rsid w:val="006F087E"/>
    <w:rsid w:val="006F1DB2"/>
    <w:rsid w:val="006F6107"/>
    <w:rsid w:val="006F6109"/>
    <w:rsid w:val="007039CA"/>
    <w:rsid w:val="00704045"/>
    <w:rsid w:val="00704767"/>
    <w:rsid w:val="007049A0"/>
    <w:rsid w:val="00704FD3"/>
    <w:rsid w:val="00705EAE"/>
    <w:rsid w:val="007066F8"/>
    <w:rsid w:val="00707989"/>
    <w:rsid w:val="0071401C"/>
    <w:rsid w:val="007140DF"/>
    <w:rsid w:val="0071720D"/>
    <w:rsid w:val="00717D73"/>
    <w:rsid w:val="00720159"/>
    <w:rsid w:val="007225C6"/>
    <w:rsid w:val="00726D2F"/>
    <w:rsid w:val="007342AD"/>
    <w:rsid w:val="00737F20"/>
    <w:rsid w:val="00743099"/>
    <w:rsid w:val="007432A6"/>
    <w:rsid w:val="007474EF"/>
    <w:rsid w:val="00747D5B"/>
    <w:rsid w:val="007509C1"/>
    <w:rsid w:val="00763D4D"/>
    <w:rsid w:val="0076644C"/>
    <w:rsid w:val="00771332"/>
    <w:rsid w:val="0077445E"/>
    <w:rsid w:val="0077469E"/>
    <w:rsid w:val="00783967"/>
    <w:rsid w:val="007878A7"/>
    <w:rsid w:val="00790FD7"/>
    <w:rsid w:val="00792933"/>
    <w:rsid w:val="0079489A"/>
    <w:rsid w:val="00794CBD"/>
    <w:rsid w:val="007A180C"/>
    <w:rsid w:val="007A7BA0"/>
    <w:rsid w:val="007B0AC4"/>
    <w:rsid w:val="007C0D6F"/>
    <w:rsid w:val="007C29F5"/>
    <w:rsid w:val="007C501C"/>
    <w:rsid w:val="007C6ADE"/>
    <w:rsid w:val="007D31DE"/>
    <w:rsid w:val="007D38D6"/>
    <w:rsid w:val="007D4007"/>
    <w:rsid w:val="007E7D1E"/>
    <w:rsid w:val="007F1760"/>
    <w:rsid w:val="007F29F6"/>
    <w:rsid w:val="007F586B"/>
    <w:rsid w:val="008107B3"/>
    <w:rsid w:val="0081118A"/>
    <w:rsid w:val="0081209C"/>
    <w:rsid w:val="00812A96"/>
    <w:rsid w:val="00814526"/>
    <w:rsid w:val="0081684A"/>
    <w:rsid w:val="008233F9"/>
    <w:rsid w:val="008242AD"/>
    <w:rsid w:val="0082432F"/>
    <w:rsid w:val="00824375"/>
    <w:rsid w:val="00825235"/>
    <w:rsid w:val="0082709C"/>
    <w:rsid w:val="008320CE"/>
    <w:rsid w:val="00833BE5"/>
    <w:rsid w:val="00835059"/>
    <w:rsid w:val="00836C06"/>
    <w:rsid w:val="00841566"/>
    <w:rsid w:val="008442EB"/>
    <w:rsid w:val="0084534E"/>
    <w:rsid w:val="008512FC"/>
    <w:rsid w:val="008635F0"/>
    <w:rsid w:val="00864C03"/>
    <w:rsid w:val="00874C34"/>
    <w:rsid w:val="00876820"/>
    <w:rsid w:val="0088156F"/>
    <w:rsid w:val="00882099"/>
    <w:rsid w:val="00882108"/>
    <w:rsid w:val="0088419A"/>
    <w:rsid w:val="00892BD1"/>
    <w:rsid w:val="00893520"/>
    <w:rsid w:val="008961F5"/>
    <w:rsid w:val="00897453"/>
    <w:rsid w:val="008A2A61"/>
    <w:rsid w:val="008A3CAA"/>
    <w:rsid w:val="008A6F8D"/>
    <w:rsid w:val="008A73FE"/>
    <w:rsid w:val="008B22E4"/>
    <w:rsid w:val="008B6A97"/>
    <w:rsid w:val="008B7288"/>
    <w:rsid w:val="008C3014"/>
    <w:rsid w:val="008C351D"/>
    <w:rsid w:val="008C5E4C"/>
    <w:rsid w:val="008C6F56"/>
    <w:rsid w:val="008D0B7C"/>
    <w:rsid w:val="008D286F"/>
    <w:rsid w:val="008D3589"/>
    <w:rsid w:val="008D413B"/>
    <w:rsid w:val="008D4C68"/>
    <w:rsid w:val="008D5EC4"/>
    <w:rsid w:val="008E045E"/>
    <w:rsid w:val="008E1570"/>
    <w:rsid w:val="008E204D"/>
    <w:rsid w:val="008E47EC"/>
    <w:rsid w:val="008E6987"/>
    <w:rsid w:val="008F1DD6"/>
    <w:rsid w:val="008F32A7"/>
    <w:rsid w:val="008F656A"/>
    <w:rsid w:val="008F760A"/>
    <w:rsid w:val="0090086C"/>
    <w:rsid w:val="00900FBF"/>
    <w:rsid w:val="009141DF"/>
    <w:rsid w:val="00915AE9"/>
    <w:rsid w:val="0091751B"/>
    <w:rsid w:val="00921017"/>
    <w:rsid w:val="00923760"/>
    <w:rsid w:val="0093010E"/>
    <w:rsid w:val="00932468"/>
    <w:rsid w:val="00933098"/>
    <w:rsid w:val="00933194"/>
    <w:rsid w:val="00934DDF"/>
    <w:rsid w:val="0093563E"/>
    <w:rsid w:val="0093687C"/>
    <w:rsid w:val="009428FD"/>
    <w:rsid w:val="009462EF"/>
    <w:rsid w:val="009475F4"/>
    <w:rsid w:val="009539A5"/>
    <w:rsid w:val="00954B1C"/>
    <w:rsid w:val="009611E2"/>
    <w:rsid w:val="0096253D"/>
    <w:rsid w:val="009651F7"/>
    <w:rsid w:val="0097188B"/>
    <w:rsid w:val="0097192E"/>
    <w:rsid w:val="009727A9"/>
    <w:rsid w:val="00982717"/>
    <w:rsid w:val="00987DD7"/>
    <w:rsid w:val="00993E9D"/>
    <w:rsid w:val="009942F1"/>
    <w:rsid w:val="00994434"/>
    <w:rsid w:val="0099460E"/>
    <w:rsid w:val="009958D8"/>
    <w:rsid w:val="00997852"/>
    <w:rsid w:val="009A31BE"/>
    <w:rsid w:val="009A6088"/>
    <w:rsid w:val="009A637A"/>
    <w:rsid w:val="009A74BA"/>
    <w:rsid w:val="009B044C"/>
    <w:rsid w:val="009B3D69"/>
    <w:rsid w:val="009B653E"/>
    <w:rsid w:val="009C154F"/>
    <w:rsid w:val="009C697F"/>
    <w:rsid w:val="009D3BFE"/>
    <w:rsid w:val="009E13BD"/>
    <w:rsid w:val="009E23D5"/>
    <w:rsid w:val="009E7346"/>
    <w:rsid w:val="009E7E36"/>
    <w:rsid w:val="009F4CF0"/>
    <w:rsid w:val="009F4F6B"/>
    <w:rsid w:val="009F7DA5"/>
    <w:rsid w:val="00A00ECC"/>
    <w:rsid w:val="00A01047"/>
    <w:rsid w:val="00A0611D"/>
    <w:rsid w:val="00A062CA"/>
    <w:rsid w:val="00A137BE"/>
    <w:rsid w:val="00A13992"/>
    <w:rsid w:val="00A1535B"/>
    <w:rsid w:val="00A157EF"/>
    <w:rsid w:val="00A1681F"/>
    <w:rsid w:val="00A17090"/>
    <w:rsid w:val="00A17462"/>
    <w:rsid w:val="00A17E1D"/>
    <w:rsid w:val="00A2552A"/>
    <w:rsid w:val="00A262F4"/>
    <w:rsid w:val="00A30AF7"/>
    <w:rsid w:val="00A32C18"/>
    <w:rsid w:val="00A335B2"/>
    <w:rsid w:val="00A34C45"/>
    <w:rsid w:val="00A3518E"/>
    <w:rsid w:val="00A446F3"/>
    <w:rsid w:val="00A5684B"/>
    <w:rsid w:val="00A624AD"/>
    <w:rsid w:val="00A6399F"/>
    <w:rsid w:val="00A642D2"/>
    <w:rsid w:val="00A64638"/>
    <w:rsid w:val="00A67800"/>
    <w:rsid w:val="00A67A8F"/>
    <w:rsid w:val="00A75E16"/>
    <w:rsid w:val="00A7694F"/>
    <w:rsid w:val="00A81A78"/>
    <w:rsid w:val="00A81D3E"/>
    <w:rsid w:val="00A830E9"/>
    <w:rsid w:val="00A90B6C"/>
    <w:rsid w:val="00A92CAA"/>
    <w:rsid w:val="00A93B1B"/>
    <w:rsid w:val="00A93E88"/>
    <w:rsid w:val="00A9698C"/>
    <w:rsid w:val="00A970ED"/>
    <w:rsid w:val="00AA68D1"/>
    <w:rsid w:val="00AA744B"/>
    <w:rsid w:val="00AB424C"/>
    <w:rsid w:val="00AC0EB8"/>
    <w:rsid w:val="00AC12DD"/>
    <w:rsid w:val="00AC235A"/>
    <w:rsid w:val="00AC4068"/>
    <w:rsid w:val="00AC45FE"/>
    <w:rsid w:val="00AC6442"/>
    <w:rsid w:val="00AC781F"/>
    <w:rsid w:val="00AD5F02"/>
    <w:rsid w:val="00AD6C5A"/>
    <w:rsid w:val="00AE1830"/>
    <w:rsid w:val="00AE5DED"/>
    <w:rsid w:val="00AF2156"/>
    <w:rsid w:val="00AF24BC"/>
    <w:rsid w:val="00AF2F82"/>
    <w:rsid w:val="00AF4D67"/>
    <w:rsid w:val="00AF4FBA"/>
    <w:rsid w:val="00B00390"/>
    <w:rsid w:val="00B004AB"/>
    <w:rsid w:val="00B0095E"/>
    <w:rsid w:val="00B00C98"/>
    <w:rsid w:val="00B02D1E"/>
    <w:rsid w:val="00B03F13"/>
    <w:rsid w:val="00B04EBB"/>
    <w:rsid w:val="00B05615"/>
    <w:rsid w:val="00B12D7C"/>
    <w:rsid w:val="00B15ECC"/>
    <w:rsid w:val="00B1713B"/>
    <w:rsid w:val="00B207AE"/>
    <w:rsid w:val="00B21ABE"/>
    <w:rsid w:val="00B26557"/>
    <w:rsid w:val="00B2700A"/>
    <w:rsid w:val="00B30329"/>
    <w:rsid w:val="00B3105C"/>
    <w:rsid w:val="00B314C2"/>
    <w:rsid w:val="00B322DB"/>
    <w:rsid w:val="00B40AE2"/>
    <w:rsid w:val="00B477D3"/>
    <w:rsid w:val="00B5361C"/>
    <w:rsid w:val="00B5362E"/>
    <w:rsid w:val="00B54392"/>
    <w:rsid w:val="00B61720"/>
    <w:rsid w:val="00B66801"/>
    <w:rsid w:val="00B70650"/>
    <w:rsid w:val="00B77107"/>
    <w:rsid w:val="00B77334"/>
    <w:rsid w:val="00B84FDA"/>
    <w:rsid w:val="00B85BC0"/>
    <w:rsid w:val="00B862F5"/>
    <w:rsid w:val="00B86B4B"/>
    <w:rsid w:val="00B92F75"/>
    <w:rsid w:val="00B94291"/>
    <w:rsid w:val="00B94DFA"/>
    <w:rsid w:val="00B95E18"/>
    <w:rsid w:val="00B970BA"/>
    <w:rsid w:val="00BA3FDB"/>
    <w:rsid w:val="00BA7227"/>
    <w:rsid w:val="00BB0791"/>
    <w:rsid w:val="00BB3E5F"/>
    <w:rsid w:val="00BB4617"/>
    <w:rsid w:val="00BB5510"/>
    <w:rsid w:val="00BB5CAB"/>
    <w:rsid w:val="00BC5B79"/>
    <w:rsid w:val="00BC6FB0"/>
    <w:rsid w:val="00BC7BEB"/>
    <w:rsid w:val="00BD06AB"/>
    <w:rsid w:val="00BD1519"/>
    <w:rsid w:val="00BD3A80"/>
    <w:rsid w:val="00BD4E76"/>
    <w:rsid w:val="00BE4864"/>
    <w:rsid w:val="00BE5754"/>
    <w:rsid w:val="00BF0866"/>
    <w:rsid w:val="00BF0DEC"/>
    <w:rsid w:val="00BF17B7"/>
    <w:rsid w:val="00BF4AFC"/>
    <w:rsid w:val="00BF7F0F"/>
    <w:rsid w:val="00C003BE"/>
    <w:rsid w:val="00C03DCF"/>
    <w:rsid w:val="00C04776"/>
    <w:rsid w:val="00C10189"/>
    <w:rsid w:val="00C10292"/>
    <w:rsid w:val="00C129AF"/>
    <w:rsid w:val="00C14F90"/>
    <w:rsid w:val="00C25667"/>
    <w:rsid w:val="00C267F5"/>
    <w:rsid w:val="00C43F44"/>
    <w:rsid w:val="00C468D6"/>
    <w:rsid w:val="00C5019F"/>
    <w:rsid w:val="00C50E11"/>
    <w:rsid w:val="00C5170C"/>
    <w:rsid w:val="00C5210B"/>
    <w:rsid w:val="00C53783"/>
    <w:rsid w:val="00C54DEA"/>
    <w:rsid w:val="00C5547D"/>
    <w:rsid w:val="00C607D0"/>
    <w:rsid w:val="00C629BF"/>
    <w:rsid w:val="00C735AF"/>
    <w:rsid w:val="00C77822"/>
    <w:rsid w:val="00C810A8"/>
    <w:rsid w:val="00C82C31"/>
    <w:rsid w:val="00C846A6"/>
    <w:rsid w:val="00C87168"/>
    <w:rsid w:val="00C87C91"/>
    <w:rsid w:val="00C94854"/>
    <w:rsid w:val="00CA2104"/>
    <w:rsid w:val="00CA3EC1"/>
    <w:rsid w:val="00CA7012"/>
    <w:rsid w:val="00CA7E55"/>
    <w:rsid w:val="00CA7ED7"/>
    <w:rsid w:val="00CB6C17"/>
    <w:rsid w:val="00CC2895"/>
    <w:rsid w:val="00CC31A7"/>
    <w:rsid w:val="00CC3240"/>
    <w:rsid w:val="00CC4C2E"/>
    <w:rsid w:val="00CC5639"/>
    <w:rsid w:val="00CC7005"/>
    <w:rsid w:val="00CD0B7D"/>
    <w:rsid w:val="00CD79C6"/>
    <w:rsid w:val="00CE1010"/>
    <w:rsid w:val="00CE1F0D"/>
    <w:rsid w:val="00CE4BEB"/>
    <w:rsid w:val="00CE51E3"/>
    <w:rsid w:val="00CF169D"/>
    <w:rsid w:val="00CF4DBE"/>
    <w:rsid w:val="00CF5C57"/>
    <w:rsid w:val="00D002AA"/>
    <w:rsid w:val="00D00FF5"/>
    <w:rsid w:val="00D01B35"/>
    <w:rsid w:val="00D07A0B"/>
    <w:rsid w:val="00D10EBE"/>
    <w:rsid w:val="00D13204"/>
    <w:rsid w:val="00D15477"/>
    <w:rsid w:val="00D161AF"/>
    <w:rsid w:val="00D1623D"/>
    <w:rsid w:val="00D20CEE"/>
    <w:rsid w:val="00D225A1"/>
    <w:rsid w:val="00D25AD9"/>
    <w:rsid w:val="00D30488"/>
    <w:rsid w:val="00D33411"/>
    <w:rsid w:val="00D339E0"/>
    <w:rsid w:val="00D36DE0"/>
    <w:rsid w:val="00D36E86"/>
    <w:rsid w:val="00D4156D"/>
    <w:rsid w:val="00D419C5"/>
    <w:rsid w:val="00D43164"/>
    <w:rsid w:val="00D44DF9"/>
    <w:rsid w:val="00D50C57"/>
    <w:rsid w:val="00D569F7"/>
    <w:rsid w:val="00D57619"/>
    <w:rsid w:val="00D57B39"/>
    <w:rsid w:val="00D62FE3"/>
    <w:rsid w:val="00D635C9"/>
    <w:rsid w:val="00D63896"/>
    <w:rsid w:val="00D63B1A"/>
    <w:rsid w:val="00D64B62"/>
    <w:rsid w:val="00D670D3"/>
    <w:rsid w:val="00D71D83"/>
    <w:rsid w:val="00D72154"/>
    <w:rsid w:val="00D7265C"/>
    <w:rsid w:val="00D737DE"/>
    <w:rsid w:val="00D76525"/>
    <w:rsid w:val="00D772FD"/>
    <w:rsid w:val="00D80446"/>
    <w:rsid w:val="00D822D3"/>
    <w:rsid w:val="00D85771"/>
    <w:rsid w:val="00D85B79"/>
    <w:rsid w:val="00D867A2"/>
    <w:rsid w:val="00D90CEF"/>
    <w:rsid w:val="00D92012"/>
    <w:rsid w:val="00D939DD"/>
    <w:rsid w:val="00D941CE"/>
    <w:rsid w:val="00D9705D"/>
    <w:rsid w:val="00DA217C"/>
    <w:rsid w:val="00DA2995"/>
    <w:rsid w:val="00DA77C3"/>
    <w:rsid w:val="00DB72A5"/>
    <w:rsid w:val="00DB7630"/>
    <w:rsid w:val="00DC2450"/>
    <w:rsid w:val="00DC3A39"/>
    <w:rsid w:val="00DC765B"/>
    <w:rsid w:val="00DD0F41"/>
    <w:rsid w:val="00DD1FC6"/>
    <w:rsid w:val="00DD4911"/>
    <w:rsid w:val="00DD7647"/>
    <w:rsid w:val="00DD7951"/>
    <w:rsid w:val="00DE0100"/>
    <w:rsid w:val="00DE44B2"/>
    <w:rsid w:val="00DE5503"/>
    <w:rsid w:val="00DE62E7"/>
    <w:rsid w:val="00DF2423"/>
    <w:rsid w:val="00DF2AF3"/>
    <w:rsid w:val="00DF6FE2"/>
    <w:rsid w:val="00E00BFC"/>
    <w:rsid w:val="00E04A1A"/>
    <w:rsid w:val="00E0756B"/>
    <w:rsid w:val="00E1120D"/>
    <w:rsid w:val="00E12029"/>
    <w:rsid w:val="00E1558E"/>
    <w:rsid w:val="00E2088A"/>
    <w:rsid w:val="00E20968"/>
    <w:rsid w:val="00E217F4"/>
    <w:rsid w:val="00E22B99"/>
    <w:rsid w:val="00E23A0A"/>
    <w:rsid w:val="00E26815"/>
    <w:rsid w:val="00E30F63"/>
    <w:rsid w:val="00E31B51"/>
    <w:rsid w:val="00E33EBB"/>
    <w:rsid w:val="00E34170"/>
    <w:rsid w:val="00E342A1"/>
    <w:rsid w:val="00E40BBF"/>
    <w:rsid w:val="00E42CFE"/>
    <w:rsid w:val="00E46748"/>
    <w:rsid w:val="00E47F21"/>
    <w:rsid w:val="00E522BF"/>
    <w:rsid w:val="00E547DE"/>
    <w:rsid w:val="00E55C2B"/>
    <w:rsid w:val="00E57400"/>
    <w:rsid w:val="00E7080C"/>
    <w:rsid w:val="00E730DF"/>
    <w:rsid w:val="00E7387A"/>
    <w:rsid w:val="00E74DE1"/>
    <w:rsid w:val="00E7612B"/>
    <w:rsid w:val="00E840D1"/>
    <w:rsid w:val="00E85119"/>
    <w:rsid w:val="00E87EC6"/>
    <w:rsid w:val="00E912A7"/>
    <w:rsid w:val="00E91FD5"/>
    <w:rsid w:val="00E922E4"/>
    <w:rsid w:val="00E9713A"/>
    <w:rsid w:val="00EA0B80"/>
    <w:rsid w:val="00EA4C09"/>
    <w:rsid w:val="00EB35AF"/>
    <w:rsid w:val="00EB551A"/>
    <w:rsid w:val="00EC1464"/>
    <w:rsid w:val="00EC201E"/>
    <w:rsid w:val="00EC2C31"/>
    <w:rsid w:val="00EC677D"/>
    <w:rsid w:val="00EC6C24"/>
    <w:rsid w:val="00ED09D1"/>
    <w:rsid w:val="00ED0A61"/>
    <w:rsid w:val="00ED5971"/>
    <w:rsid w:val="00ED5E0D"/>
    <w:rsid w:val="00ED62E3"/>
    <w:rsid w:val="00EE4CED"/>
    <w:rsid w:val="00EE5F42"/>
    <w:rsid w:val="00EF261B"/>
    <w:rsid w:val="00EF59FE"/>
    <w:rsid w:val="00EF6E4F"/>
    <w:rsid w:val="00F00C83"/>
    <w:rsid w:val="00F01AE3"/>
    <w:rsid w:val="00F07DC3"/>
    <w:rsid w:val="00F10DF3"/>
    <w:rsid w:val="00F11E4F"/>
    <w:rsid w:val="00F12B07"/>
    <w:rsid w:val="00F150F9"/>
    <w:rsid w:val="00F15903"/>
    <w:rsid w:val="00F17109"/>
    <w:rsid w:val="00F2022C"/>
    <w:rsid w:val="00F20534"/>
    <w:rsid w:val="00F23D6C"/>
    <w:rsid w:val="00F244A1"/>
    <w:rsid w:val="00F24AB8"/>
    <w:rsid w:val="00F26F03"/>
    <w:rsid w:val="00F37250"/>
    <w:rsid w:val="00F4085D"/>
    <w:rsid w:val="00F44234"/>
    <w:rsid w:val="00F472E0"/>
    <w:rsid w:val="00F53A20"/>
    <w:rsid w:val="00F55865"/>
    <w:rsid w:val="00F563C3"/>
    <w:rsid w:val="00F6574B"/>
    <w:rsid w:val="00F659D5"/>
    <w:rsid w:val="00F76D40"/>
    <w:rsid w:val="00F8114A"/>
    <w:rsid w:val="00F815AB"/>
    <w:rsid w:val="00F8342E"/>
    <w:rsid w:val="00F83ED1"/>
    <w:rsid w:val="00F85607"/>
    <w:rsid w:val="00F91083"/>
    <w:rsid w:val="00F925A4"/>
    <w:rsid w:val="00F94EDE"/>
    <w:rsid w:val="00F95BA1"/>
    <w:rsid w:val="00F9622D"/>
    <w:rsid w:val="00F97C6B"/>
    <w:rsid w:val="00FA01B9"/>
    <w:rsid w:val="00FB0207"/>
    <w:rsid w:val="00FB0F8C"/>
    <w:rsid w:val="00FB1766"/>
    <w:rsid w:val="00FB6035"/>
    <w:rsid w:val="00FC195D"/>
    <w:rsid w:val="00FC4C99"/>
    <w:rsid w:val="00FC5BBE"/>
    <w:rsid w:val="00FD2392"/>
    <w:rsid w:val="00FD39C8"/>
    <w:rsid w:val="00FD662C"/>
    <w:rsid w:val="00FD6DBD"/>
    <w:rsid w:val="00FE18EC"/>
    <w:rsid w:val="00FE3098"/>
    <w:rsid w:val="00FE4F07"/>
    <w:rsid w:val="00FF6BE2"/>
    <w:rsid w:val="00FF6DA9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30B873"/>
  <w15:docId w15:val="{3256F959-FEF9-4B85-8BCE-D963B70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D6468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8370B"/>
    <w:pPr>
      <w:ind w:left="300"/>
      <w:outlineLvl w:val="0"/>
    </w:pPr>
    <w:rPr>
      <w:rFonts w:ascii="Cambria" w:hAnsi="Cambria"/>
      <w:color w:val="7F7F7F" w:themeColor="text1" w:themeTint="80"/>
      <w:lang w:eastAsia="en-US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7066F8"/>
    <w:pPr>
      <w:numPr>
        <w:numId w:val="2"/>
      </w:numPr>
      <w:outlineLvl w:val="1"/>
    </w:pPr>
    <w:rPr>
      <w:color w:val="auto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C83"/>
    <w:pPr>
      <w:spacing w:before="12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D80"/>
    <w:p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A2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0AEB"/>
    <w:pPr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48370B"/>
    <w:rPr>
      <w:rFonts w:ascii="Cambria" w:hAnsi="Cambria"/>
      <w:color w:val="7F7F7F" w:themeColor="text1" w:themeTint="80"/>
      <w:sz w:val="22"/>
      <w:szCs w:val="24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tabs>
        <w:tab w:val="center" w:pos="4533"/>
        <w:tab w:val="left" w:pos="9072"/>
      </w:tabs>
      <w:overflowPunct w:val="0"/>
      <w:autoSpaceDE w:val="0"/>
      <w:autoSpaceDN w:val="0"/>
      <w:adjustRightInd w:val="0"/>
      <w:spacing w:after="100" w:afterAutospacing="1" w:line="340" w:lineRule="atLeast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F00C83"/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rsid w:val="000C1576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F00C83"/>
    <w:pPr>
      <w:numPr>
        <w:numId w:val="12"/>
      </w:numPr>
      <w:ind w:left="284" w:hanging="227"/>
    </w:pPr>
    <w:rPr>
      <w:szCs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hAnsi="Cambria"/>
      <w:iCs/>
      <w:color w:val="17365D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6F8"/>
    <w:rPr>
      <w:rFonts w:ascii="Cambria" w:hAnsi="Cambria"/>
      <w:iCs/>
      <w:kern w:val="32"/>
      <w:sz w:val="26"/>
      <w:szCs w:val="32"/>
    </w:rPr>
  </w:style>
  <w:style w:type="paragraph" w:styleId="ListBullet">
    <w:name w:val="List Bullet"/>
    <w:basedOn w:val="Normal"/>
    <w:link w:val="ListBulletChar"/>
    <w:autoRedefine/>
    <w:qFormat/>
    <w:rsid w:val="0002271C"/>
    <w:pPr>
      <w:framePr w:hSpace="181" w:wrap="around" w:vAnchor="text" w:hAnchor="margin" w:y="365"/>
      <w:numPr>
        <w:numId w:val="3"/>
      </w:numPr>
      <w:spacing w:before="60"/>
      <w:ind w:left="283" w:hanging="170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02271C"/>
    <w:rPr>
      <w:rFonts w:asciiTheme="minorHAnsi" w:hAnsiTheme="minorHAnsi"/>
      <w:bCs/>
      <w:sz w:val="22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C5BBE"/>
    <w:pPr>
      <w:pBdr>
        <w:bottom w:val="single" w:sz="8" w:space="4" w:color="4F81BD"/>
      </w:pBdr>
      <w:spacing w:after="120"/>
      <w:ind w:left="357"/>
      <w:contextualSpacing/>
    </w:pPr>
    <w:rPr>
      <w:rFonts w:ascii="Cambria" w:hAnsi="Cambria"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C5BBE"/>
    <w:rPr>
      <w:rFonts w:ascii="Cambria" w:hAnsi="Cambria"/>
      <w:spacing w:val="5"/>
      <w:kern w:val="28"/>
      <w:sz w:val="32"/>
      <w:szCs w:val="5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37250"/>
    <w:rPr>
      <w:b/>
      <w:bCs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F00C83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F6D80"/>
    <w:rPr>
      <w:rFonts w:ascii="Calibri" w:eastAsia="Times New Roman" w:hAnsi="Calibri" w:cs="Times New Roman"/>
      <w:b/>
      <w:bCs/>
      <w:sz w:val="28"/>
      <w:szCs w:val="28"/>
      <w:lang w:bidi="he-IL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hAnchor="text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eastAsia="Times New Roman" w:hAnsi="Arial" w:cs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 w:hAnchor="text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rFonts w:asciiTheme="minorHAnsi" w:hAnsiTheme="minorHAnsi"/>
      <w:b/>
      <w:bCs/>
      <w:sz w:val="22"/>
      <w:szCs w:val="22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99460E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44"/>
      <w:szCs w:val="52"/>
      <w:lang w:eastAsia="en-US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eastAsia="Times New Roman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99460E"/>
    <w:rPr>
      <w:rFonts w:ascii="Cambria" w:eastAsia="Times New Roman" w:hAnsi="Cambria"/>
      <w:color w:val="17365D"/>
      <w:spacing w:val="5"/>
      <w:kern w:val="28"/>
      <w:sz w:val="44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/>
      <w:b/>
      <w:bCs/>
      <w:i/>
      <w:iCs/>
      <w:color w:val="17365D"/>
      <w:kern w:val="32"/>
      <w:sz w:val="22"/>
      <w:szCs w:val="24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autoRedefine/>
    <w:uiPriority w:val="34"/>
    <w:qFormat/>
    <w:rsid w:val="004D6468"/>
    <w:pPr>
      <w:numPr>
        <w:numId w:val="14"/>
      </w:numPr>
      <w:contextualSpacing/>
    </w:pPr>
  </w:style>
  <w:style w:type="character" w:styleId="FollowedHyperlink">
    <w:name w:val="FollowedHyperlink"/>
    <w:basedOn w:val="DefaultParagraphFont"/>
    <w:unhideWhenUsed/>
    <w:rsid w:val="009F7DA5"/>
    <w:rPr>
      <w:color w:val="800080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ind w:left="567"/>
    </w:pPr>
    <w:rPr>
      <w:rFonts w:eastAsia="Times New Roman"/>
    </w:r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19"/>
    <w:qFormat/>
    <w:rsid w:val="001D547B"/>
    <w:rPr>
      <w:i/>
      <w:iCs/>
      <w:color w:val="808080"/>
    </w:rPr>
  </w:style>
  <w:style w:type="character" w:styleId="Strong">
    <w:name w:val="Strong"/>
    <w:basedOn w:val="DefaultParagraphFont"/>
    <w:uiPriority w:val="22"/>
    <w:qFormat/>
    <w:rsid w:val="00F11E4F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400"/>
    <w:rPr>
      <w:i/>
      <w:iCs/>
    </w:rPr>
  </w:style>
  <w:style w:type="paragraph" w:customStyle="1" w:styleId="normaltablenumb">
    <w:name w:val="normal table numb"/>
    <w:basedOn w:val="Normal"/>
    <w:autoRedefine/>
    <w:qFormat/>
    <w:rsid w:val="003807EE"/>
    <w:pPr>
      <w:framePr w:hSpace="181" w:wrap="around" w:vAnchor="text" w:hAnchor="margin" w:y="365"/>
      <w:numPr>
        <w:numId w:val="4"/>
      </w:numPr>
      <w:spacing w:before="120"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867A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C53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3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3783"/>
    <w:rPr>
      <w:rFonts w:ascii="Times New Roman" w:hAnsi="Times New Roman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783"/>
    <w:rPr>
      <w:rFonts w:ascii="Times New Roman" w:hAnsi="Times New Roman"/>
      <w:b/>
      <w:bCs/>
      <w:lang w:bidi="he-IL"/>
    </w:rPr>
  </w:style>
  <w:style w:type="paragraph" w:styleId="Caption">
    <w:name w:val="caption"/>
    <w:basedOn w:val="Normal"/>
    <w:next w:val="Normal"/>
    <w:uiPriority w:val="35"/>
    <w:unhideWhenUsed/>
    <w:qFormat/>
    <w:rsid w:val="00E47F2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90AE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A60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2303E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230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Ahmedabad\Ethnography%20course\Ethno%20AU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B8BA7-30B5-48B1-8A1D-0437BE7D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Ethno AU template2</Template>
  <TotalTime>21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2373</CharactersWithSpaces>
  <SharedDoc>false</SharedDoc>
  <HLinks>
    <vt:vector size="144" baseType="variant">
      <vt:variant>
        <vt:i4>4653151</vt:i4>
      </vt:variant>
      <vt:variant>
        <vt:i4>72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69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66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60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57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48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45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42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4653151</vt:i4>
      </vt:variant>
      <vt:variant>
        <vt:i4>39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36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33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5439561</vt:i4>
      </vt:variant>
      <vt:variant>
        <vt:i4>30</vt:i4>
      </vt:variant>
      <vt:variant>
        <vt:i4>0</vt:i4>
      </vt:variant>
      <vt:variant>
        <vt:i4>5</vt:i4>
      </vt:variant>
      <vt:variant>
        <vt:lpwstr>http://www.library.usyd.edu.au/elearning/learn/journalarticles/index.php</vt:lpwstr>
      </vt:variant>
      <vt:variant>
        <vt:lpwstr/>
      </vt:variant>
      <vt:variant>
        <vt:i4>5636176</vt:i4>
      </vt:variant>
      <vt:variant>
        <vt:i4>27</vt:i4>
      </vt:variant>
      <vt:variant>
        <vt:i4>0</vt:i4>
      </vt:variant>
      <vt:variant>
        <vt:i4>5</vt:i4>
      </vt:variant>
      <vt:variant>
        <vt:lpwstr>http://www.library.usyd.edu.au/elearning/learn/schvsnonsch/index.php</vt:lpwstr>
      </vt:variant>
      <vt:variant>
        <vt:lpwstr/>
      </vt:variant>
      <vt:variant>
        <vt:i4>4784216</vt:i4>
      </vt:variant>
      <vt:variant>
        <vt:i4>24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21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18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15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12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5439498</vt:i4>
      </vt:variant>
      <vt:variant>
        <vt:i4>9</vt:i4>
      </vt:variant>
      <vt:variant>
        <vt:i4>0</vt:i4>
      </vt:variant>
      <vt:variant>
        <vt:i4>5</vt:i4>
      </vt:variant>
      <vt:variant>
        <vt:lpwstr>http://www.imf.org/external/np/tr/2005/tr050408bf.htm</vt:lpwstr>
      </vt:variant>
      <vt:variant>
        <vt:lpwstr/>
      </vt:variant>
      <vt:variant>
        <vt:i4>393287</vt:i4>
      </vt:variant>
      <vt:variant>
        <vt:i4>6</vt:i4>
      </vt:variant>
      <vt:variant>
        <vt:i4>0</vt:i4>
      </vt:variant>
      <vt:variant>
        <vt:i4>5</vt:i4>
      </vt:variant>
      <vt:variant>
        <vt:lpwstr>http://mitworld.mit.edu/video/266</vt:lpwstr>
      </vt:variant>
      <vt:variant>
        <vt:lpwstr/>
      </vt:variant>
      <vt:variant>
        <vt:i4>2097265</vt:i4>
      </vt:variant>
      <vt:variant>
        <vt:i4>0</vt:i4>
      </vt:variant>
      <vt:variant>
        <vt:i4>0</vt:i4>
      </vt:variant>
      <vt:variant>
        <vt:i4>5</vt:i4>
      </vt:variant>
      <vt:variant>
        <vt:lpwstr>http://www.library.usyd.edu.au/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Stern</dc:creator>
  <cp:lastModifiedBy>Andrea Stern</cp:lastModifiedBy>
  <cp:revision>3</cp:revision>
  <cp:lastPrinted>2018-05-20T09:45:00Z</cp:lastPrinted>
  <dcterms:created xsi:type="dcterms:W3CDTF">2019-04-14T13:14:00Z</dcterms:created>
  <dcterms:modified xsi:type="dcterms:W3CDTF">2019-04-14T15:44:00Z</dcterms:modified>
</cp:coreProperties>
</file>