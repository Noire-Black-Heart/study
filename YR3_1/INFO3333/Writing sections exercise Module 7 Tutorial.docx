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D1071" w14:textId="6075818C" w:rsidR="008A1C0E" w:rsidRDefault="009B1A00" w:rsidP="00213E33">
      <w:pPr>
        <w:pStyle w:val="Heading3"/>
      </w:pPr>
      <w:r>
        <w:t>Instructions for w</w:t>
      </w:r>
      <w:r w:rsidR="008A1C0E">
        <w:t xml:space="preserve">riting sections </w:t>
      </w:r>
      <w:r>
        <w:t>in your report</w:t>
      </w:r>
    </w:p>
    <w:p w14:paraId="2B44509E" w14:textId="3A38B46A" w:rsidR="008A2DD9" w:rsidRDefault="008A2DD9" w:rsidP="00213E33"/>
    <w:p w14:paraId="2C6E21C6" w14:textId="406B065B" w:rsidR="008A2DD9" w:rsidRPr="008A2DD9" w:rsidRDefault="008A2DD9" w:rsidP="00213E33">
      <w:r>
        <w:t xml:space="preserve">In this exercise you will start </w:t>
      </w:r>
      <w:r w:rsidR="006745C9">
        <w:t>composing</w:t>
      </w:r>
      <w:r>
        <w:t xml:space="preserve"> the written work you have already done into sections</w:t>
      </w:r>
      <w:r w:rsidR="006745C9">
        <w:t xml:space="preserve"> under the headings you have been given.</w:t>
      </w:r>
    </w:p>
    <w:p w14:paraId="477F6155" w14:textId="77777777" w:rsidR="008A1C0E" w:rsidRDefault="008A1C0E" w:rsidP="00213E33"/>
    <w:p w14:paraId="48C84D14" w14:textId="3FA713F2" w:rsidR="008A1C0E" w:rsidRDefault="00274ACD" w:rsidP="00213E33">
      <w:r>
        <w:t xml:space="preserve">Each of your Project Report headings </w:t>
      </w:r>
      <w:r w:rsidR="00213E33">
        <w:t>will be</w:t>
      </w:r>
      <w:r>
        <w:t xml:space="preserve"> the start of a new section in your report. </w:t>
      </w:r>
      <w:r w:rsidR="00955907">
        <w:t>Where these s</w:t>
      </w:r>
      <w:r>
        <w:t xml:space="preserve">ections </w:t>
      </w:r>
      <w:r w:rsidR="00955907">
        <w:t>will contain multiple paragraphs</w:t>
      </w:r>
      <w:r>
        <w:t>, you need to connect those paragraphs together in ways that make it easy for your reader to follow your report.</w:t>
      </w:r>
      <w:r w:rsidR="006745C9">
        <w:t xml:space="preserve"> </w:t>
      </w:r>
    </w:p>
    <w:p w14:paraId="49082FC2" w14:textId="37B8C2E3" w:rsidR="00FE5484" w:rsidRDefault="00FE5484" w:rsidP="00213E33"/>
    <w:p w14:paraId="32704291" w14:textId="0241D637" w:rsidR="00FE5484" w:rsidRDefault="00D553CC" w:rsidP="00213E33">
      <w:r>
        <w:t>These sections need to have</w:t>
      </w:r>
      <w:r w:rsidR="00FE5484" w:rsidRPr="0068497C">
        <w:t xml:space="preserve"> </w:t>
      </w:r>
      <w:r w:rsidR="00213E33">
        <w:t xml:space="preserve">the following </w:t>
      </w:r>
      <w:r w:rsidR="00FE5484" w:rsidRPr="0068497C">
        <w:t xml:space="preserve">three </w:t>
      </w:r>
      <w:r w:rsidR="00EF43D4">
        <w:t>components:</w:t>
      </w:r>
    </w:p>
    <w:tbl>
      <w:tblPr>
        <w:tblStyle w:val="TableGrid"/>
        <w:tblW w:w="9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left w:w="142" w:type="dxa"/>
          <w:bottom w:w="85" w:type="dxa"/>
        </w:tblCellMar>
        <w:tblLook w:val="04A0" w:firstRow="1" w:lastRow="0" w:firstColumn="1" w:lastColumn="0" w:noHBand="0" w:noVBand="1"/>
      </w:tblPr>
      <w:tblGrid>
        <w:gridCol w:w="9897"/>
      </w:tblGrid>
      <w:tr w:rsidR="00EF43D4" w14:paraId="4C756E45" w14:textId="77777777" w:rsidTr="00EF43D4">
        <w:trPr>
          <w:trHeight w:val="1897"/>
        </w:trPr>
        <w:tc>
          <w:tcPr>
            <w:tcW w:w="9897" w:type="dxa"/>
            <w:vAlign w:val="center"/>
          </w:tcPr>
          <w:p w14:paraId="26CF2849" w14:textId="3F063D25" w:rsidR="00EF43D4" w:rsidRPr="00EF43D4" w:rsidRDefault="00EF43D4" w:rsidP="00213E33">
            <w:pPr>
              <w:pStyle w:val="ListParagraph"/>
              <w:rPr>
                <w:bCs/>
                <w:iCs/>
              </w:rPr>
            </w:pPr>
            <w:r w:rsidRPr="006745C9">
              <w:rPr>
                <w:rStyle w:val="IntenseEmphasis"/>
                <w:b w:val="0"/>
              </w:rPr>
              <w:t>INTRODUCTORY PARAGRAPH</w:t>
            </w:r>
          </w:p>
          <w:p w14:paraId="5BFF9D8B" w14:textId="1E9416D2" w:rsidR="00EF43D4" w:rsidRDefault="00EF43D4" w:rsidP="00213E33">
            <w:r>
              <w:t>I</w:t>
            </w:r>
            <w:r w:rsidRPr="00E85EC3">
              <w:t>ntroduce and clearly state the main idea</w:t>
            </w:r>
            <w:r>
              <w:t>(</w:t>
            </w:r>
            <w:r w:rsidRPr="00E85EC3">
              <w:t>s</w:t>
            </w:r>
            <w:r>
              <w:t>)</w:t>
            </w:r>
            <w:r w:rsidRPr="00E85EC3">
              <w:t xml:space="preserve"> you develop in the </w:t>
            </w:r>
            <w:r>
              <w:t>paragraphs under the section heading:</w:t>
            </w:r>
          </w:p>
          <w:p w14:paraId="0F731190" w14:textId="784BD3CE" w:rsidR="00EF43D4" w:rsidRPr="006745C9" w:rsidRDefault="00EF43D4" w:rsidP="00213E33">
            <w:pPr>
              <w:rPr>
                <w:rStyle w:val="IntenseEmphasis"/>
                <w:b w:val="0"/>
              </w:rPr>
            </w:pPr>
            <w:r w:rsidRPr="00EF43D4">
              <w:rPr>
                <w:i/>
              </w:rPr>
              <w:t>e.g. This section describes our proposed schedule and budget. First, it explains the principles and methods of project scheduling and budgeting as they apply to our approach. It then describes how we scheduled tasks based on the Project Scope and Requirements and finally, shows how we allocated the budget to those tasks</w:t>
            </w:r>
            <w:r>
              <w:t xml:space="preserve">. </w:t>
            </w:r>
          </w:p>
        </w:tc>
      </w:tr>
      <w:tr w:rsidR="00EF43D4" w14:paraId="18DE880B" w14:textId="77777777" w:rsidTr="0023385F">
        <w:trPr>
          <w:trHeight w:val="1154"/>
        </w:trPr>
        <w:tc>
          <w:tcPr>
            <w:tcW w:w="9897" w:type="dxa"/>
            <w:vAlign w:val="center"/>
          </w:tcPr>
          <w:p w14:paraId="4ABDCE8F" w14:textId="7DC57EA2" w:rsidR="00EF43D4" w:rsidRDefault="00952D4D" w:rsidP="00EF43D4">
            <w:pPr>
              <w:pStyle w:val="ListParagraph"/>
              <w:rPr>
                <w:rStyle w:val="IntenseEmphasis"/>
              </w:rPr>
            </w:pPr>
            <w:r>
              <w:rPr>
                <w:rStyle w:val="IntenseEmphasis"/>
                <w:b w:val="0"/>
              </w:rPr>
              <w:t xml:space="preserve">BODY: </w:t>
            </w:r>
            <w:r w:rsidR="00EF43D4" w:rsidRPr="006745C9">
              <w:rPr>
                <w:rStyle w:val="IntenseEmphasis"/>
                <w:b w:val="0"/>
              </w:rPr>
              <w:t>PARAGRAPHS WHICH ELABORATE THE IDEAS IN THE INTRODUCTORY  PARAGRAPH</w:t>
            </w:r>
          </w:p>
          <w:p w14:paraId="634C724A" w14:textId="77777777" w:rsidR="00EF43D4" w:rsidRPr="006745C9" w:rsidRDefault="00EF43D4" w:rsidP="00213E33">
            <w:pPr>
              <w:rPr>
                <w:rStyle w:val="IntenseEmphasis"/>
                <w:bCs w:val="0"/>
                <w:iCs w:val="0"/>
              </w:rPr>
            </w:pPr>
            <w:r>
              <w:t>These paragraphs are to be based on what you have written in your previous progress submissions.</w:t>
            </w:r>
          </w:p>
          <w:p w14:paraId="5564D8D0" w14:textId="06C978EC" w:rsidR="00EF43D4" w:rsidRDefault="00EF43D4" w:rsidP="00213E33">
            <w:pPr>
              <w:rPr>
                <w:rStyle w:val="IntenseEmphasis"/>
              </w:rPr>
            </w:pPr>
            <w:r>
              <w:t xml:space="preserve">Make sure all the </w:t>
            </w:r>
            <w:r w:rsidRPr="00E85EC3">
              <w:t xml:space="preserve">paragraphs are related </w:t>
            </w:r>
            <w:r>
              <w:t xml:space="preserve">to what you have said in your introductory paragraph. </w:t>
            </w:r>
          </w:p>
        </w:tc>
      </w:tr>
      <w:tr w:rsidR="00EF43D4" w14:paraId="1913CC12" w14:textId="77777777" w:rsidTr="007349A1">
        <w:trPr>
          <w:trHeight w:val="630"/>
        </w:trPr>
        <w:tc>
          <w:tcPr>
            <w:tcW w:w="9897" w:type="dxa"/>
          </w:tcPr>
          <w:p w14:paraId="34C0D376" w14:textId="05CC911A" w:rsidR="00EF43D4" w:rsidRDefault="00EF43D4" w:rsidP="00EF43D4">
            <w:pPr>
              <w:pStyle w:val="ListParagraph"/>
              <w:rPr>
                <w:rStyle w:val="IntenseEmphasis"/>
              </w:rPr>
            </w:pPr>
            <w:r w:rsidRPr="006745C9">
              <w:rPr>
                <w:rStyle w:val="IntenseEmphasis"/>
                <w:b w:val="0"/>
              </w:rPr>
              <w:t>CONCLUDING PARAGRAPH</w:t>
            </w:r>
          </w:p>
          <w:p w14:paraId="719FC349" w14:textId="580D848D" w:rsidR="00EF43D4" w:rsidRPr="007349A1" w:rsidRDefault="00EF43D4" w:rsidP="00EF43D4">
            <w:pPr>
              <w:rPr>
                <w:rStyle w:val="IntenseEmphasis"/>
                <w:b w:val="0"/>
                <w:bCs w:val="0"/>
                <w:iCs w:val="0"/>
              </w:rPr>
            </w:pPr>
            <w:r>
              <w:t>Briefly summarise</w:t>
            </w:r>
            <w:r w:rsidRPr="006358D4">
              <w:t xml:space="preserve"> the points made</w:t>
            </w:r>
            <w:r w:rsidRPr="008320A0">
              <w:t xml:space="preserve"> </w:t>
            </w:r>
            <w:r>
              <w:t xml:space="preserve">in this section </w:t>
            </w:r>
            <w:r w:rsidRPr="006358D4">
              <w:t xml:space="preserve">using words or phrases </w:t>
            </w:r>
            <w:r>
              <w:t xml:space="preserve">from </w:t>
            </w:r>
            <w:r w:rsidRPr="006358D4">
              <w:t xml:space="preserve">the </w:t>
            </w:r>
            <w:r>
              <w:t>previous</w:t>
            </w:r>
            <w:r w:rsidRPr="006358D4">
              <w:t xml:space="preserve"> paragraph</w:t>
            </w:r>
            <w:r>
              <w:t xml:space="preserve">s: </w:t>
            </w:r>
          </w:p>
        </w:tc>
      </w:tr>
    </w:tbl>
    <w:p w14:paraId="251B624D" w14:textId="77777777" w:rsidR="00274ACD" w:rsidRDefault="00274ACD" w:rsidP="00213E33"/>
    <w:p w14:paraId="2CF50CFA" w14:textId="4E239343" w:rsidR="008A1C0E" w:rsidRDefault="00815186" w:rsidP="00213E33">
      <w:pPr>
        <w:rPr>
          <w:b/>
          <w:lang w:bidi="ar-SA"/>
        </w:rPr>
      </w:pPr>
      <w:r>
        <w:rPr>
          <w:b/>
          <w:lang w:bidi="ar-SA"/>
        </w:rPr>
        <w:t>Choose either the PROJECT TOPIC SELECTION section, or the PROJECT MANAGEMENT APPROACH section and f</w:t>
      </w:r>
      <w:r w:rsidR="00213E33" w:rsidRPr="007349A1">
        <w:rPr>
          <w:b/>
          <w:lang w:bidi="ar-SA"/>
        </w:rPr>
        <w:t>ollow</w:t>
      </w:r>
      <w:r w:rsidR="009B1A00" w:rsidRPr="007349A1">
        <w:rPr>
          <w:b/>
          <w:lang w:bidi="ar-SA"/>
        </w:rPr>
        <w:t xml:space="preserve"> the instructions</w:t>
      </w:r>
      <w:r w:rsidR="007349A1">
        <w:rPr>
          <w:b/>
          <w:lang w:bidi="ar-SA"/>
        </w:rPr>
        <w:t xml:space="preserve"> </w:t>
      </w:r>
      <w:r w:rsidR="009B1A00" w:rsidRPr="007349A1">
        <w:rPr>
          <w:b/>
          <w:lang w:bidi="ar-SA"/>
        </w:rPr>
        <w:t>abo</w:t>
      </w:r>
      <w:r w:rsidR="00AC00F3" w:rsidRPr="007349A1">
        <w:rPr>
          <w:b/>
          <w:lang w:bidi="ar-SA"/>
        </w:rPr>
        <w:t xml:space="preserve">ve </w:t>
      </w:r>
      <w:r w:rsidR="00213E33" w:rsidRPr="007349A1">
        <w:rPr>
          <w:b/>
          <w:lang w:bidi="ar-SA"/>
        </w:rPr>
        <w:t xml:space="preserve">to </w:t>
      </w:r>
      <w:r w:rsidR="00AC00F3" w:rsidRPr="007349A1">
        <w:rPr>
          <w:b/>
          <w:lang w:bidi="ar-SA"/>
        </w:rPr>
        <w:t xml:space="preserve">draft a section </w:t>
      </w:r>
      <w:r>
        <w:rPr>
          <w:b/>
          <w:lang w:bidi="ar-SA"/>
        </w:rPr>
        <w:t xml:space="preserve">from your previous submissions </w:t>
      </w:r>
      <w:bookmarkStart w:id="0" w:name="_GoBack"/>
      <w:bookmarkEnd w:id="0"/>
    </w:p>
    <w:p w14:paraId="7344ADEF" w14:textId="77777777" w:rsidR="007349A1" w:rsidRPr="007349A1" w:rsidRDefault="007349A1" w:rsidP="00213E33">
      <w:pPr>
        <w:rPr>
          <w:b/>
          <w:lang w:bidi="ar-SA"/>
        </w:rPr>
      </w:pPr>
    </w:p>
    <w:tbl>
      <w:tblPr>
        <w:tblStyle w:val="TableGrid"/>
        <w:tblW w:w="9954" w:type="dxa"/>
        <w:tblCellMar>
          <w:top w:w="170" w:type="dxa"/>
          <w:left w:w="142" w:type="dxa"/>
          <w:bottom w:w="85" w:type="dxa"/>
        </w:tblCellMar>
        <w:tblLook w:val="04A0" w:firstRow="1" w:lastRow="0" w:firstColumn="1" w:lastColumn="0" w:noHBand="0" w:noVBand="1"/>
      </w:tblPr>
      <w:tblGrid>
        <w:gridCol w:w="9954"/>
      </w:tblGrid>
      <w:tr w:rsidR="00EF43D4" w14:paraId="6389C048" w14:textId="77777777" w:rsidTr="007349A1">
        <w:trPr>
          <w:trHeight w:val="2010"/>
        </w:trPr>
        <w:tc>
          <w:tcPr>
            <w:tcW w:w="9954" w:type="dxa"/>
          </w:tcPr>
          <w:p w14:paraId="1DC9D8AA" w14:textId="77777777" w:rsidR="00EF43D4" w:rsidRPr="00EF43D4" w:rsidRDefault="00EF43D4" w:rsidP="00EF43D4">
            <w:pPr>
              <w:pStyle w:val="ListParagraph"/>
              <w:numPr>
                <w:ilvl w:val="0"/>
                <w:numId w:val="35"/>
              </w:numPr>
              <w:rPr>
                <w:rStyle w:val="IntenseEmphasis"/>
                <w:b w:val="0"/>
              </w:rPr>
            </w:pPr>
            <w:r w:rsidRPr="00EF43D4">
              <w:rPr>
                <w:rStyle w:val="IntenseEmphasis"/>
                <w:b w:val="0"/>
              </w:rPr>
              <w:t>INTRODUCTORY PARAGRAPH</w:t>
            </w:r>
          </w:p>
        </w:tc>
      </w:tr>
      <w:tr w:rsidR="00EF43D4" w14:paraId="3C1E56C7" w14:textId="77777777" w:rsidTr="007349A1">
        <w:trPr>
          <w:trHeight w:val="1961"/>
        </w:trPr>
        <w:tc>
          <w:tcPr>
            <w:tcW w:w="9954" w:type="dxa"/>
          </w:tcPr>
          <w:p w14:paraId="7230A9B0" w14:textId="0FA34CD3" w:rsidR="00EF43D4" w:rsidRDefault="00952D4D" w:rsidP="00EF43D4">
            <w:pPr>
              <w:pStyle w:val="ListParagraph"/>
              <w:rPr>
                <w:rStyle w:val="IntenseEmphasis"/>
              </w:rPr>
            </w:pPr>
            <w:r>
              <w:rPr>
                <w:rStyle w:val="IntenseEmphasis"/>
                <w:b w:val="0"/>
              </w:rPr>
              <w:t xml:space="preserve">BODY: </w:t>
            </w:r>
            <w:r w:rsidR="00EF43D4" w:rsidRPr="006745C9">
              <w:rPr>
                <w:rStyle w:val="IntenseEmphasis"/>
                <w:b w:val="0"/>
              </w:rPr>
              <w:t>PARAGRAPHS WHICH ELABORATE THE IDEAS IN THE INTRODUCTORY  PARAGRAPH</w:t>
            </w:r>
          </w:p>
          <w:p w14:paraId="037F0CE5" w14:textId="788B56EB" w:rsidR="00EF43D4" w:rsidRDefault="00EF43D4" w:rsidP="004414E5">
            <w:pPr>
              <w:rPr>
                <w:rStyle w:val="IntenseEmphasis"/>
              </w:rPr>
            </w:pPr>
            <w:r>
              <w:t xml:space="preserve"> </w:t>
            </w:r>
            <w:r w:rsidR="004414E5">
              <w:t xml:space="preserve">Cut and paste from your previous work and then edit it (and/or your introduction) so that they align with each other. </w:t>
            </w:r>
          </w:p>
        </w:tc>
      </w:tr>
      <w:tr w:rsidR="00EF43D4" w14:paraId="0D3EF18F" w14:textId="77777777" w:rsidTr="007349A1">
        <w:trPr>
          <w:trHeight w:val="1405"/>
        </w:trPr>
        <w:tc>
          <w:tcPr>
            <w:tcW w:w="9954" w:type="dxa"/>
          </w:tcPr>
          <w:p w14:paraId="75F9DA77" w14:textId="77777777" w:rsidR="00EF43D4" w:rsidRDefault="00EF43D4" w:rsidP="00EF43D4">
            <w:pPr>
              <w:pStyle w:val="ListParagraph"/>
              <w:rPr>
                <w:rStyle w:val="IntenseEmphasis"/>
              </w:rPr>
            </w:pPr>
            <w:r w:rsidRPr="006745C9">
              <w:rPr>
                <w:rStyle w:val="IntenseEmphasis"/>
                <w:b w:val="0"/>
              </w:rPr>
              <w:t>CONCLUDING PARAGRAPH</w:t>
            </w:r>
          </w:p>
        </w:tc>
      </w:tr>
    </w:tbl>
    <w:p w14:paraId="6BB9F25A" w14:textId="48A36EBD" w:rsidR="002D739C" w:rsidRPr="002B261D" w:rsidRDefault="002D739C" w:rsidP="004414E5"/>
    <w:sectPr w:rsidR="002D739C" w:rsidRPr="002B261D" w:rsidSect="00815186">
      <w:headerReference w:type="even" r:id="rId8"/>
      <w:headerReference w:type="default" r:id="rId9"/>
      <w:footerReference w:type="even" r:id="rId10"/>
      <w:footerReference w:type="default" r:id="rId11"/>
      <w:headerReference w:type="first" r:id="rId12"/>
      <w:footerReference w:type="first" r:id="rId13"/>
      <w:pgSz w:w="11906" w:h="16838"/>
      <w:pgMar w:top="1021" w:right="1134" w:bottom="737" w:left="1134" w:header="45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958A09" w14:textId="77777777" w:rsidR="005A6E48" w:rsidRDefault="005A6E48" w:rsidP="00213E33">
      <w:r>
        <w:separator/>
      </w:r>
    </w:p>
    <w:p w14:paraId="67DD382F" w14:textId="77777777" w:rsidR="005A6E48" w:rsidRDefault="005A6E48" w:rsidP="00213E33"/>
    <w:p w14:paraId="2CC156C4" w14:textId="77777777" w:rsidR="005A6E48" w:rsidRDefault="005A6E48" w:rsidP="00213E33"/>
    <w:p w14:paraId="102A6211" w14:textId="77777777" w:rsidR="005A6E48" w:rsidRDefault="005A6E48" w:rsidP="00213E33"/>
    <w:p w14:paraId="4500D6E1" w14:textId="77777777" w:rsidR="005A6E48" w:rsidRDefault="005A6E48" w:rsidP="00213E33"/>
    <w:p w14:paraId="4C405220" w14:textId="77777777" w:rsidR="005A6E48" w:rsidRDefault="005A6E48" w:rsidP="00213E33"/>
    <w:p w14:paraId="5A9B6E0A" w14:textId="77777777" w:rsidR="005A6E48" w:rsidRDefault="005A6E48" w:rsidP="00213E33"/>
    <w:p w14:paraId="17D95C5D" w14:textId="77777777" w:rsidR="005A6E48" w:rsidRDefault="005A6E48" w:rsidP="00213E33"/>
    <w:p w14:paraId="08B91063" w14:textId="77777777" w:rsidR="005A6E48" w:rsidRDefault="005A6E48" w:rsidP="00213E33"/>
    <w:p w14:paraId="3EB66D12" w14:textId="77777777" w:rsidR="005A6E48" w:rsidRDefault="005A6E48" w:rsidP="00213E33"/>
    <w:p w14:paraId="778333D6" w14:textId="77777777" w:rsidR="005A6E48" w:rsidRDefault="005A6E48" w:rsidP="00213E33"/>
    <w:p w14:paraId="7F6892F2" w14:textId="77777777" w:rsidR="005A6E48" w:rsidRDefault="005A6E48" w:rsidP="00213E33"/>
    <w:p w14:paraId="69DA5801" w14:textId="77777777" w:rsidR="005A6E48" w:rsidRDefault="005A6E48" w:rsidP="00213E33"/>
    <w:p w14:paraId="786F1592" w14:textId="77777777" w:rsidR="005A6E48" w:rsidRDefault="005A6E48" w:rsidP="00213E33"/>
    <w:p w14:paraId="589B81DE" w14:textId="77777777" w:rsidR="005A6E48" w:rsidRDefault="005A6E48" w:rsidP="00213E33"/>
    <w:p w14:paraId="60D1F6D7" w14:textId="77777777" w:rsidR="005A6E48" w:rsidRDefault="005A6E48" w:rsidP="00213E33"/>
    <w:p w14:paraId="71F78419" w14:textId="77777777" w:rsidR="005A6E48" w:rsidRDefault="005A6E48" w:rsidP="00213E33"/>
    <w:p w14:paraId="3F93A5CC" w14:textId="77777777" w:rsidR="005A6E48" w:rsidRDefault="005A6E48" w:rsidP="00213E33"/>
    <w:p w14:paraId="1E4C608C" w14:textId="77777777" w:rsidR="005A6E48" w:rsidRDefault="005A6E48" w:rsidP="00213E33"/>
    <w:p w14:paraId="7320A1BD" w14:textId="77777777" w:rsidR="005A6E48" w:rsidRDefault="005A6E48" w:rsidP="00213E33"/>
    <w:p w14:paraId="45E9C96B" w14:textId="77777777" w:rsidR="005A6E48" w:rsidRDefault="005A6E48" w:rsidP="00213E33"/>
    <w:p w14:paraId="34E0EE28" w14:textId="77777777" w:rsidR="005A6E48" w:rsidRDefault="005A6E48" w:rsidP="00213E33"/>
    <w:p w14:paraId="341D37AB" w14:textId="77777777" w:rsidR="005A6E48" w:rsidRDefault="005A6E48" w:rsidP="00213E33"/>
    <w:p w14:paraId="5FED6B5E" w14:textId="77777777" w:rsidR="005A6E48" w:rsidRDefault="005A6E48" w:rsidP="00213E33"/>
    <w:p w14:paraId="323CE398" w14:textId="77777777" w:rsidR="005A6E48" w:rsidRDefault="005A6E48" w:rsidP="00213E33"/>
    <w:p w14:paraId="64F40E04" w14:textId="77777777" w:rsidR="005A6E48" w:rsidRDefault="005A6E48" w:rsidP="00213E33"/>
    <w:p w14:paraId="01CA9A74" w14:textId="77777777" w:rsidR="005A6E48" w:rsidRDefault="005A6E48" w:rsidP="00213E33"/>
    <w:p w14:paraId="5494164D" w14:textId="77777777" w:rsidR="005A6E48" w:rsidRDefault="005A6E48" w:rsidP="00213E33"/>
    <w:p w14:paraId="502870B9" w14:textId="77777777" w:rsidR="005A6E48" w:rsidRDefault="005A6E48" w:rsidP="00213E33"/>
    <w:p w14:paraId="3A795781" w14:textId="77777777" w:rsidR="005A6E48" w:rsidRDefault="005A6E48" w:rsidP="00213E33"/>
    <w:p w14:paraId="5C1EB1B9" w14:textId="77777777" w:rsidR="005A6E48" w:rsidRDefault="005A6E48" w:rsidP="00213E33"/>
    <w:p w14:paraId="2094F973" w14:textId="77777777" w:rsidR="005A6E48" w:rsidRDefault="005A6E48" w:rsidP="00213E33"/>
    <w:p w14:paraId="0E327231" w14:textId="77777777" w:rsidR="005A6E48" w:rsidRDefault="005A6E48" w:rsidP="00213E33"/>
    <w:p w14:paraId="40538B3B" w14:textId="77777777" w:rsidR="005A6E48" w:rsidRDefault="005A6E48" w:rsidP="00213E33"/>
    <w:p w14:paraId="60113092" w14:textId="77777777" w:rsidR="005A6E48" w:rsidRDefault="005A6E48" w:rsidP="00213E33"/>
    <w:p w14:paraId="0E813E96" w14:textId="77777777" w:rsidR="005A6E48" w:rsidRDefault="005A6E48" w:rsidP="00213E33"/>
    <w:p w14:paraId="0F4AC967" w14:textId="77777777" w:rsidR="005A6E48" w:rsidRDefault="005A6E48" w:rsidP="00213E33"/>
    <w:p w14:paraId="431D1DC7" w14:textId="77777777" w:rsidR="005A6E48" w:rsidRDefault="005A6E48" w:rsidP="00213E33"/>
    <w:p w14:paraId="4F0C3F52" w14:textId="77777777" w:rsidR="005A6E48" w:rsidRDefault="005A6E48" w:rsidP="00213E33"/>
    <w:p w14:paraId="23E61970" w14:textId="77777777" w:rsidR="005A6E48" w:rsidRDefault="005A6E48" w:rsidP="00213E33"/>
    <w:p w14:paraId="4D6A9FB3" w14:textId="77777777" w:rsidR="005A6E48" w:rsidRDefault="005A6E48" w:rsidP="00213E33"/>
    <w:p w14:paraId="0E7D70D8" w14:textId="77777777" w:rsidR="005A6E48" w:rsidRDefault="005A6E48" w:rsidP="00213E33"/>
    <w:p w14:paraId="7D5EC7A3" w14:textId="77777777" w:rsidR="005A6E48" w:rsidRDefault="005A6E48" w:rsidP="00213E33"/>
    <w:p w14:paraId="381DA8C2" w14:textId="77777777" w:rsidR="005A6E48" w:rsidRDefault="005A6E48" w:rsidP="00213E33"/>
    <w:p w14:paraId="64DFED92" w14:textId="77777777" w:rsidR="005A6E48" w:rsidRDefault="005A6E48" w:rsidP="00213E33"/>
    <w:p w14:paraId="7DA9E4BC" w14:textId="77777777" w:rsidR="005A6E48" w:rsidRDefault="005A6E48" w:rsidP="00213E33"/>
    <w:p w14:paraId="79B8F34F" w14:textId="77777777" w:rsidR="005A6E48" w:rsidRDefault="005A6E48" w:rsidP="00213E33"/>
    <w:p w14:paraId="475B1702" w14:textId="77777777" w:rsidR="005A6E48" w:rsidRDefault="005A6E48" w:rsidP="00213E33"/>
    <w:p w14:paraId="0C8E8491" w14:textId="77777777" w:rsidR="005A6E48" w:rsidRDefault="005A6E48" w:rsidP="00213E33"/>
    <w:p w14:paraId="188B8066" w14:textId="77777777" w:rsidR="00365A18" w:rsidRDefault="00365A18" w:rsidP="00213E33"/>
    <w:p w14:paraId="7DEA175A" w14:textId="77777777" w:rsidR="00365A18" w:rsidRDefault="00365A18" w:rsidP="00213E33"/>
    <w:p w14:paraId="44207C04" w14:textId="77777777" w:rsidR="00365A18" w:rsidRDefault="00365A18" w:rsidP="00213E33"/>
  </w:endnote>
  <w:endnote w:type="continuationSeparator" w:id="0">
    <w:p w14:paraId="228FE05A" w14:textId="77777777" w:rsidR="005A6E48" w:rsidRDefault="005A6E48" w:rsidP="00213E33">
      <w:r>
        <w:continuationSeparator/>
      </w:r>
    </w:p>
    <w:p w14:paraId="049E938C" w14:textId="77777777" w:rsidR="005A6E48" w:rsidRDefault="005A6E48" w:rsidP="00213E33"/>
    <w:p w14:paraId="528F13D6" w14:textId="77777777" w:rsidR="005A6E48" w:rsidRDefault="005A6E48" w:rsidP="00213E33"/>
    <w:p w14:paraId="55F8D880" w14:textId="77777777" w:rsidR="005A6E48" w:rsidRDefault="005A6E48" w:rsidP="00213E33"/>
    <w:p w14:paraId="46968595" w14:textId="77777777" w:rsidR="005A6E48" w:rsidRDefault="005A6E48" w:rsidP="00213E33"/>
    <w:p w14:paraId="178F923A" w14:textId="77777777" w:rsidR="005A6E48" w:rsidRDefault="005A6E48" w:rsidP="00213E33"/>
    <w:p w14:paraId="79E98087" w14:textId="77777777" w:rsidR="005A6E48" w:rsidRDefault="005A6E48" w:rsidP="00213E33"/>
    <w:p w14:paraId="0DF4A37F" w14:textId="77777777" w:rsidR="005A6E48" w:rsidRDefault="005A6E48" w:rsidP="00213E33"/>
    <w:p w14:paraId="7D30FA8D" w14:textId="77777777" w:rsidR="005A6E48" w:rsidRDefault="005A6E48" w:rsidP="00213E33"/>
    <w:p w14:paraId="5B08F4FF" w14:textId="77777777" w:rsidR="005A6E48" w:rsidRDefault="005A6E48" w:rsidP="00213E33"/>
    <w:p w14:paraId="01ABCB8F" w14:textId="77777777" w:rsidR="005A6E48" w:rsidRDefault="005A6E48" w:rsidP="00213E33"/>
    <w:p w14:paraId="36ACD629" w14:textId="77777777" w:rsidR="005A6E48" w:rsidRDefault="005A6E48" w:rsidP="00213E33"/>
    <w:p w14:paraId="1FA0B8FE" w14:textId="77777777" w:rsidR="005A6E48" w:rsidRDefault="005A6E48" w:rsidP="00213E33"/>
    <w:p w14:paraId="73E5A76F" w14:textId="77777777" w:rsidR="005A6E48" w:rsidRDefault="005A6E48" w:rsidP="00213E33"/>
    <w:p w14:paraId="4C55523F" w14:textId="77777777" w:rsidR="005A6E48" w:rsidRDefault="005A6E48" w:rsidP="00213E33"/>
    <w:p w14:paraId="00411D92" w14:textId="77777777" w:rsidR="005A6E48" w:rsidRDefault="005A6E48" w:rsidP="00213E33"/>
    <w:p w14:paraId="5D1825FB" w14:textId="77777777" w:rsidR="005A6E48" w:rsidRDefault="005A6E48" w:rsidP="00213E33"/>
    <w:p w14:paraId="0275F404" w14:textId="77777777" w:rsidR="005A6E48" w:rsidRDefault="005A6E48" w:rsidP="00213E33"/>
    <w:p w14:paraId="021EF98D" w14:textId="77777777" w:rsidR="005A6E48" w:rsidRDefault="005A6E48" w:rsidP="00213E33"/>
    <w:p w14:paraId="79583D42" w14:textId="77777777" w:rsidR="005A6E48" w:rsidRDefault="005A6E48" w:rsidP="00213E33"/>
    <w:p w14:paraId="4933162A" w14:textId="77777777" w:rsidR="005A6E48" w:rsidRDefault="005A6E48" w:rsidP="00213E33"/>
    <w:p w14:paraId="47E631EF" w14:textId="77777777" w:rsidR="005A6E48" w:rsidRDefault="005A6E48" w:rsidP="00213E33"/>
    <w:p w14:paraId="65166E25" w14:textId="77777777" w:rsidR="005A6E48" w:rsidRDefault="005A6E48" w:rsidP="00213E33"/>
    <w:p w14:paraId="288C76DB" w14:textId="77777777" w:rsidR="005A6E48" w:rsidRDefault="005A6E48" w:rsidP="00213E33"/>
    <w:p w14:paraId="2FB87B3D" w14:textId="77777777" w:rsidR="005A6E48" w:rsidRDefault="005A6E48" w:rsidP="00213E33"/>
    <w:p w14:paraId="535C982B" w14:textId="77777777" w:rsidR="005A6E48" w:rsidRDefault="005A6E48" w:rsidP="00213E33"/>
    <w:p w14:paraId="22468EA0" w14:textId="77777777" w:rsidR="005A6E48" w:rsidRDefault="005A6E48" w:rsidP="00213E33"/>
    <w:p w14:paraId="07DA6446" w14:textId="77777777" w:rsidR="005A6E48" w:rsidRDefault="005A6E48" w:rsidP="00213E33"/>
    <w:p w14:paraId="6045843B" w14:textId="77777777" w:rsidR="005A6E48" w:rsidRDefault="005A6E48" w:rsidP="00213E33"/>
    <w:p w14:paraId="65EEAB1D" w14:textId="77777777" w:rsidR="005A6E48" w:rsidRDefault="005A6E48" w:rsidP="00213E33"/>
    <w:p w14:paraId="10277604" w14:textId="77777777" w:rsidR="005A6E48" w:rsidRDefault="005A6E48" w:rsidP="00213E33"/>
    <w:p w14:paraId="54E7424E" w14:textId="77777777" w:rsidR="005A6E48" w:rsidRDefault="005A6E48" w:rsidP="00213E33"/>
    <w:p w14:paraId="46E795C8" w14:textId="77777777" w:rsidR="005A6E48" w:rsidRDefault="005A6E48" w:rsidP="00213E33"/>
    <w:p w14:paraId="3D6A05A1" w14:textId="77777777" w:rsidR="005A6E48" w:rsidRDefault="005A6E48" w:rsidP="00213E33"/>
    <w:p w14:paraId="2766C183" w14:textId="77777777" w:rsidR="005A6E48" w:rsidRDefault="005A6E48" w:rsidP="00213E33"/>
    <w:p w14:paraId="2C1A9821" w14:textId="77777777" w:rsidR="005A6E48" w:rsidRDefault="005A6E48" w:rsidP="00213E33"/>
    <w:p w14:paraId="134B0627" w14:textId="77777777" w:rsidR="005A6E48" w:rsidRDefault="005A6E48" w:rsidP="00213E33"/>
    <w:p w14:paraId="4037C9AE" w14:textId="77777777" w:rsidR="005A6E48" w:rsidRDefault="005A6E48" w:rsidP="00213E33"/>
    <w:p w14:paraId="3740E4F0" w14:textId="77777777" w:rsidR="005A6E48" w:rsidRDefault="005A6E48" w:rsidP="00213E33"/>
    <w:p w14:paraId="4F9BA507" w14:textId="77777777" w:rsidR="005A6E48" w:rsidRDefault="005A6E48" w:rsidP="00213E33"/>
    <w:p w14:paraId="2116CF38" w14:textId="77777777" w:rsidR="005A6E48" w:rsidRDefault="005A6E48" w:rsidP="00213E33"/>
    <w:p w14:paraId="03184A60" w14:textId="77777777" w:rsidR="005A6E48" w:rsidRDefault="005A6E48" w:rsidP="00213E33"/>
    <w:p w14:paraId="55E9ECBC" w14:textId="77777777" w:rsidR="005A6E48" w:rsidRDefault="005A6E48" w:rsidP="00213E33"/>
    <w:p w14:paraId="0A2BDA6B" w14:textId="77777777" w:rsidR="005A6E48" w:rsidRDefault="005A6E48" w:rsidP="00213E33"/>
    <w:p w14:paraId="4F66F77D" w14:textId="77777777" w:rsidR="005A6E48" w:rsidRDefault="005A6E48" w:rsidP="00213E33"/>
    <w:p w14:paraId="3C314E3A" w14:textId="77777777" w:rsidR="005A6E48" w:rsidRDefault="005A6E48" w:rsidP="00213E33"/>
    <w:p w14:paraId="4A92DC6A" w14:textId="77777777" w:rsidR="005A6E48" w:rsidRDefault="005A6E48" w:rsidP="00213E33"/>
    <w:p w14:paraId="7F1EA413" w14:textId="77777777" w:rsidR="005A6E48" w:rsidRDefault="005A6E48" w:rsidP="00213E33"/>
    <w:p w14:paraId="55895760" w14:textId="77777777" w:rsidR="005A6E48" w:rsidRDefault="005A6E48" w:rsidP="00213E33"/>
    <w:p w14:paraId="1625924D" w14:textId="77777777" w:rsidR="00365A18" w:rsidRDefault="00365A18" w:rsidP="00213E33"/>
    <w:p w14:paraId="35047C2E" w14:textId="77777777" w:rsidR="00365A18" w:rsidRDefault="00365A18" w:rsidP="00213E33"/>
    <w:p w14:paraId="107823CD" w14:textId="77777777" w:rsidR="00365A18" w:rsidRDefault="00365A18" w:rsidP="00213E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8C606" w14:textId="77777777" w:rsidR="002D739C" w:rsidRDefault="002D739C" w:rsidP="00213E33">
    <w:pPr>
      <w:pStyle w:val="Footer"/>
    </w:pPr>
  </w:p>
  <w:p w14:paraId="6431942B" w14:textId="77777777" w:rsidR="002D739C" w:rsidRDefault="002D739C" w:rsidP="00213E33"/>
  <w:p w14:paraId="5D0E141B" w14:textId="77777777" w:rsidR="002D739C" w:rsidRDefault="002D739C" w:rsidP="00213E33"/>
  <w:p w14:paraId="00262B86" w14:textId="77777777" w:rsidR="002D739C" w:rsidRDefault="002D739C" w:rsidP="00213E33"/>
  <w:p w14:paraId="536073BE" w14:textId="77777777" w:rsidR="002D739C" w:rsidRDefault="002D739C" w:rsidP="00213E33"/>
  <w:p w14:paraId="3F9B8BFB" w14:textId="77777777" w:rsidR="002D739C" w:rsidRDefault="002D739C" w:rsidP="00213E33"/>
  <w:p w14:paraId="774B65C4" w14:textId="77777777" w:rsidR="002D739C" w:rsidRDefault="002D739C" w:rsidP="00213E33"/>
  <w:p w14:paraId="0DE3ED7B" w14:textId="77777777" w:rsidR="002D739C" w:rsidRDefault="002D739C" w:rsidP="00213E33"/>
  <w:p w14:paraId="62816516" w14:textId="77777777" w:rsidR="002D739C" w:rsidRDefault="002D739C" w:rsidP="00213E33"/>
  <w:p w14:paraId="1FEDC149" w14:textId="77777777" w:rsidR="002D739C" w:rsidRDefault="002D739C" w:rsidP="00213E33"/>
  <w:p w14:paraId="19B81BAE" w14:textId="77777777" w:rsidR="002D739C" w:rsidRDefault="002D739C" w:rsidP="00213E33"/>
  <w:p w14:paraId="6B3D4501" w14:textId="77777777" w:rsidR="002D739C" w:rsidRDefault="002D739C" w:rsidP="00213E33"/>
  <w:p w14:paraId="7E5B24F9" w14:textId="77777777" w:rsidR="002D739C" w:rsidRDefault="002D739C" w:rsidP="00213E33"/>
  <w:p w14:paraId="12BADA31" w14:textId="77777777" w:rsidR="002D739C" w:rsidRDefault="002D739C" w:rsidP="00213E33"/>
  <w:p w14:paraId="404F2941" w14:textId="77777777" w:rsidR="002D739C" w:rsidRDefault="002D739C" w:rsidP="00213E33"/>
  <w:p w14:paraId="731B058D" w14:textId="77777777" w:rsidR="002D739C" w:rsidRDefault="002D739C" w:rsidP="00213E33"/>
  <w:p w14:paraId="7A593CAA" w14:textId="77777777" w:rsidR="002D739C" w:rsidRDefault="002D739C" w:rsidP="00213E33"/>
  <w:p w14:paraId="00335DE2" w14:textId="77777777" w:rsidR="002D739C" w:rsidRDefault="002D739C" w:rsidP="00213E33"/>
  <w:p w14:paraId="5C8D6B81" w14:textId="77777777" w:rsidR="002D739C" w:rsidRDefault="002D739C" w:rsidP="00213E33"/>
  <w:p w14:paraId="24213DBC" w14:textId="77777777" w:rsidR="002D739C" w:rsidRDefault="002D739C" w:rsidP="00213E33"/>
  <w:p w14:paraId="4A0B8DFD" w14:textId="77777777" w:rsidR="00D65266" w:rsidRDefault="00D65266" w:rsidP="00213E33"/>
  <w:p w14:paraId="18C707D8" w14:textId="77777777" w:rsidR="00D65266" w:rsidRDefault="00D65266" w:rsidP="00213E33"/>
  <w:p w14:paraId="02F1CE6C" w14:textId="77777777" w:rsidR="00D65266" w:rsidRDefault="00D65266" w:rsidP="00213E33"/>
  <w:p w14:paraId="223994A8" w14:textId="77777777" w:rsidR="00365A18" w:rsidRDefault="00365A18" w:rsidP="00213E33"/>
  <w:p w14:paraId="7B9633FD" w14:textId="77777777" w:rsidR="00365A18" w:rsidRDefault="00365A18" w:rsidP="00213E33"/>
  <w:p w14:paraId="2F8EED11" w14:textId="77777777" w:rsidR="00365A18" w:rsidRDefault="00365A18" w:rsidP="00213E33"/>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CA206" w14:textId="41E95900" w:rsidR="00365A18" w:rsidRDefault="002D739C" w:rsidP="00815186">
    <w:pPr>
      <w:pStyle w:val="Footer"/>
      <w:rPr>
        <w:noProof/>
      </w:rPr>
    </w:pPr>
    <w:r w:rsidRPr="00117E28">
      <w:t>A</w:t>
    </w:r>
    <w:r w:rsidR="00C5670C">
      <w:t>.</w:t>
    </w:r>
    <w:r w:rsidRPr="00117E28">
      <w:t xml:space="preserve"> Stern    </w:t>
    </w:r>
    <w:r w:rsidRPr="00117E28">
      <w:tab/>
      <w:t xml:space="preserve">Page </w:t>
    </w:r>
    <w:r w:rsidRPr="00117E28">
      <w:fldChar w:fldCharType="begin"/>
    </w:r>
    <w:r w:rsidRPr="00117E28">
      <w:instrText xml:space="preserve"> PAGE </w:instrText>
    </w:r>
    <w:r w:rsidRPr="00117E28">
      <w:fldChar w:fldCharType="separate"/>
    </w:r>
    <w:r w:rsidR="00815186">
      <w:rPr>
        <w:noProof/>
      </w:rPr>
      <w:t>1</w:t>
    </w:r>
    <w:r w:rsidRPr="00117E28">
      <w:rPr>
        <w:noProof/>
      </w:rPr>
      <w:fldChar w:fldCharType="end"/>
    </w:r>
    <w:r w:rsidRPr="00117E28">
      <w:t xml:space="preserve"> of </w:t>
    </w:r>
    <w:fldSimple w:instr=" NUMPAGES  ">
      <w:r w:rsidR="00815186">
        <w:rPr>
          <w:noProof/>
        </w:rPr>
        <w:t>1</w:t>
      </w:r>
    </w:fldSimple>
    <w:r w:rsidRPr="00117E28">
      <w:t xml:space="preserve">                                </w:t>
    </w:r>
    <w:r w:rsidRPr="00117E28">
      <w:tab/>
    </w:r>
    <w:r w:rsidRPr="00117E28">
      <w:fldChar w:fldCharType="begin"/>
    </w:r>
    <w:r w:rsidRPr="00117E28">
      <w:instrText xml:space="preserve"> DATE \@ "d-MMM-yy" </w:instrText>
    </w:r>
    <w:r w:rsidRPr="00117E28">
      <w:fldChar w:fldCharType="separate"/>
    </w:r>
    <w:r w:rsidR="00815186">
      <w:rPr>
        <w:noProof/>
      </w:rPr>
      <w:t>15-Apr-19</w:t>
    </w:r>
    <w:r w:rsidRPr="00117E28">
      <w:rPr>
        <w:noProof/>
      </w:rPr>
      <w:fldChar w:fldCharType="end"/>
    </w:r>
    <w:r>
      <w:rPr>
        <w:noProof/>
      </w:rPr>
      <w:t xml:space="preserve"> </w:t>
    </w:r>
    <w:r>
      <w:rPr>
        <w:noProof/>
      </w:rPr>
      <w:fldChar w:fldCharType="begin"/>
    </w:r>
    <w:r>
      <w:rPr>
        <w:noProof/>
      </w:rPr>
      <w:instrText xml:space="preserve"> DATE \@ "HH:mm" </w:instrText>
    </w:r>
    <w:r>
      <w:rPr>
        <w:noProof/>
      </w:rPr>
      <w:fldChar w:fldCharType="separate"/>
    </w:r>
    <w:r w:rsidR="00815186">
      <w:rPr>
        <w:noProof/>
      </w:rPr>
      <w:t>02:17</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85463" w14:textId="77777777" w:rsidR="002D739C" w:rsidRPr="00164295" w:rsidRDefault="002D739C" w:rsidP="00213E33">
    <w:pPr>
      <w:pStyle w:val="Footer"/>
    </w:pPr>
  </w:p>
  <w:p w14:paraId="683A3454" w14:textId="45E19168" w:rsidR="002D739C" w:rsidRPr="00D43164" w:rsidRDefault="002D739C" w:rsidP="00213E33">
    <w:pPr>
      <w:pStyle w:val="Footer"/>
    </w:pPr>
    <w:r w:rsidRPr="00D43164">
      <w:t>Andrea Stern</w:t>
    </w:r>
    <w:r w:rsidRPr="00D43164">
      <w:tab/>
    </w:r>
    <w:r w:rsidRPr="00D43164">
      <w:tab/>
    </w:r>
    <w:r w:rsidRPr="00D43164">
      <w:tab/>
    </w:r>
    <w:r w:rsidRPr="00D43164">
      <w:tab/>
    </w:r>
    <w:r w:rsidRPr="00D43164">
      <w:tab/>
    </w:r>
    <w:r w:rsidRPr="00D43164">
      <w:tab/>
    </w:r>
    <w:r w:rsidRPr="00D43164">
      <w:fldChar w:fldCharType="begin"/>
    </w:r>
    <w:r w:rsidRPr="00D43164">
      <w:instrText xml:space="preserve"> PAGE </w:instrText>
    </w:r>
    <w:r w:rsidRPr="00D43164">
      <w:fldChar w:fldCharType="separate"/>
    </w:r>
    <w:r>
      <w:rPr>
        <w:noProof/>
      </w:rPr>
      <w:t>1</w:t>
    </w:r>
    <w:r w:rsidRPr="00D43164">
      <w:rPr>
        <w:noProof/>
      </w:rPr>
      <w:fldChar w:fldCharType="end"/>
    </w:r>
    <w:r w:rsidRPr="00D43164">
      <w:t xml:space="preserve"> of </w:t>
    </w:r>
    <w:fldSimple w:instr=" NUMPAGES  ">
      <w:r w:rsidR="00C94583">
        <w:rPr>
          <w:noProof/>
        </w:rPr>
        <w:t>1</w:t>
      </w:r>
    </w:fldSimple>
    <w:r w:rsidRPr="00D43164">
      <w:t xml:space="preserve"> </w:t>
    </w:r>
    <w:r w:rsidRPr="00D43164">
      <w:tab/>
    </w:r>
    <w:r w:rsidRPr="00D43164">
      <w:tab/>
    </w:r>
    <w:r w:rsidRPr="00D43164">
      <w:tab/>
    </w:r>
    <w:r w:rsidRPr="00D43164">
      <w:tab/>
    </w:r>
    <w:r w:rsidRPr="00D43164">
      <w:fldChar w:fldCharType="begin"/>
    </w:r>
    <w:r w:rsidRPr="00D43164">
      <w:instrText xml:space="preserve"> DATE \@ "d-MMM-yy" </w:instrText>
    </w:r>
    <w:r w:rsidRPr="00D43164">
      <w:fldChar w:fldCharType="separate"/>
    </w:r>
    <w:r w:rsidR="00815186">
      <w:rPr>
        <w:noProof/>
      </w:rPr>
      <w:t>15-Apr-19</w:t>
    </w:r>
    <w:r w:rsidRPr="00D43164">
      <w:fldChar w:fldCharType="end"/>
    </w:r>
    <w:r w:rsidRPr="00D43164">
      <w:t xml:space="preserve"> </w:t>
    </w:r>
    <w:r w:rsidRPr="00D43164">
      <w:fldChar w:fldCharType="begin"/>
    </w:r>
    <w:r w:rsidRPr="00D43164">
      <w:instrText xml:space="preserve"> DATE \@ "HH:mm" </w:instrText>
    </w:r>
    <w:r w:rsidRPr="00D43164">
      <w:fldChar w:fldCharType="separate"/>
    </w:r>
    <w:r w:rsidR="00815186">
      <w:rPr>
        <w:noProof/>
      </w:rPr>
      <w:t>02:17</w:t>
    </w:r>
    <w:r w:rsidRPr="00D43164">
      <w:fldChar w:fldCharType="end"/>
    </w:r>
  </w:p>
  <w:p w14:paraId="1BF6569B" w14:textId="77777777" w:rsidR="002D739C" w:rsidRDefault="002D739C" w:rsidP="00213E33"/>
  <w:p w14:paraId="546534DA" w14:textId="77777777" w:rsidR="002D739C" w:rsidRDefault="002D739C" w:rsidP="00213E33"/>
  <w:p w14:paraId="612EA809" w14:textId="77777777" w:rsidR="002D739C" w:rsidRDefault="002D739C" w:rsidP="00213E33"/>
  <w:p w14:paraId="68443FC6" w14:textId="77777777" w:rsidR="002D739C" w:rsidRDefault="002D739C" w:rsidP="00213E33"/>
  <w:p w14:paraId="33FEAAAE" w14:textId="77777777" w:rsidR="002D739C" w:rsidRDefault="002D739C" w:rsidP="00213E33"/>
  <w:p w14:paraId="0CA6BD49" w14:textId="77777777" w:rsidR="002D739C" w:rsidRDefault="002D739C" w:rsidP="00213E33"/>
  <w:p w14:paraId="611654F0" w14:textId="77777777" w:rsidR="002D739C" w:rsidRDefault="002D739C" w:rsidP="00213E33"/>
  <w:p w14:paraId="2CF00594" w14:textId="77777777" w:rsidR="002D739C" w:rsidRDefault="002D739C" w:rsidP="00213E33"/>
  <w:p w14:paraId="7A53D803" w14:textId="77777777" w:rsidR="002D739C" w:rsidRDefault="002D739C" w:rsidP="00213E33"/>
  <w:p w14:paraId="5DD58F6D" w14:textId="77777777" w:rsidR="002D739C" w:rsidRDefault="002D739C" w:rsidP="00213E33"/>
  <w:p w14:paraId="7A6AE416" w14:textId="77777777" w:rsidR="002D739C" w:rsidRDefault="002D739C" w:rsidP="00213E33"/>
  <w:p w14:paraId="37DEB732" w14:textId="77777777" w:rsidR="002D739C" w:rsidRDefault="002D739C" w:rsidP="00213E33"/>
  <w:p w14:paraId="25FDF160" w14:textId="77777777" w:rsidR="002D739C" w:rsidRDefault="002D739C" w:rsidP="00213E33"/>
  <w:p w14:paraId="50899117" w14:textId="77777777" w:rsidR="002D739C" w:rsidRDefault="002D739C" w:rsidP="00213E33"/>
  <w:p w14:paraId="3DBD87B2" w14:textId="77777777" w:rsidR="002D739C" w:rsidRDefault="002D739C" w:rsidP="00213E33"/>
  <w:p w14:paraId="79FD59BC" w14:textId="77777777" w:rsidR="002D739C" w:rsidRDefault="002D739C" w:rsidP="00213E33"/>
  <w:p w14:paraId="76036F21" w14:textId="77777777" w:rsidR="002D739C" w:rsidRDefault="002D739C" w:rsidP="00213E33"/>
  <w:p w14:paraId="7265A408" w14:textId="77777777" w:rsidR="00D65266" w:rsidRDefault="00D65266" w:rsidP="00213E33"/>
  <w:p w14:paraId="4FC34E6A" w14:textId="77777777" w:rsidR="00D65266" w:rsidRDefault="00D65266" w:rsidP="00213E33"/>
  <w:p w14:paraId="21501DDA" w14:textId="77777777" w:rsidR="00D65266" w:rsidRDefault="00D65266" w:rsidP="00213E33"/>
  <w:p w14:paraId="6CA6BB0D" w14:textId="77777777" w:rsidR="00365A18" w:rsidRDefault="00365A18" w:rsidP="00213E33"/>
  <w:p w14:paraId="5E801148" w14:textId="77777777" w:rsidR="00365A18" w:rsidRDefault="00365A18" w:rsidP="00213E33"/>
  <w:p w14:paraId="1CECBC33" w14:textId="77777777" w:rsidR="00365A18" w:rsidRDefault="00365A18" w:rsidP="00213E3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BD5A9B" w14:textId="77777777" w:rsidR="005A6E48" w:rsidRDefault="005A6E48" w:rsidP="00213E33">
      <w:r>
        <w:separator/>
      </w:r>
    </w:p>
    <w:p w14:paraId="3549AE06" w14:textId="77777777" w:rsidR="005A6E48" w:rsidRDefault="005A6E48" w:rsidP="00213E33"/>
    <w:p w14:paraId="66A5DB1F" w14:textId="77777777" w:rsidR="005A6E48" w:rsidRDefault="005A6E48" w:rsidP="00213E33"/>
    <w:p w14:paraId="03D414EC" w14:textId="77777777" w:rsidR="005A6E48" w:rsidRDefault="005A6E48" w:rsidP="00213E33"/>
    <w:p w14:paraId="7A336158" w14:textId="77777777" w:rsidR="005A6E48" w:rsidRDefault="005A6E48" w:rsidP="00213E33"/>
    <w:p w14:paraId="202A7557" w14:textId="77777777" w:rsidR="005A6E48" w:rsidRDefault="005A6E48" w:rsidP="00213E33"/>
    <w:p w14:paraId="17E45490" w14:textId="77777777" w:rsidR="005A6E48" w:rsidRDefault="005A6E48" w:rsidP="00213E33"/>
    <w:p w14:paraId="2D8CD681" w14:textId="77777777" w:rsidR="005A6E48" w:rsidRDefault="005A6E48" w:rsidP="00213E33"/>
    <w:p w14:paraId="0F0DE390" w14:textId="77777777" w:rsidR="005A6E48" w:rsidRDefault="005A6E48" w:rsidP="00213E33"/>
    <w:p w14:paraId="22DFD6D8" w14:textId="77777777" w:rsidR="005A6E48" w:rsidRDefault="005A6E48" w:rsidP="00213E33"/>
    <w:p w14:paraId="0041D38C" w14:textId="77777777" w:rsidR="005A6E48" w:rsidRDefault="005A6E48" w:rsidP="00213E33"/>
    <w:p w14:paraId="785D4260" w14:textId="77777777" w:rsidR="005A6E48" w:rsidRDefault="005A6E48" w:rsidP="00213E33"/>
    <w:p w14:paraId="2CC856A3" w14:textId="77777777" w:rsidR="005A6E48" w:rsidRDefault="005A6E48" w:rsidP="00213E33"/>
    <w:p w14:paraId="1CB07360" w14:textId="77777777" w:rsidR="005A6E48" w:rsidRDefault="005A6E48" w:rsidP="00213E33"/>
    <w:p w14:paraId="3846DA48" w14:textId="77777777" w:rsidR="005A6E48" w:rsidRDefault="005A6E48" w:rsidP="00213E33"/>
    <w:p w14:paraId="1130BCAC" w14:textId="77777777" w:rsidR="005A6E48" w:rsidRDefault="005A6E48" w:rsidP="00213E33"/>
    <w:p w14:paraId="15C2D506" w14:textId="77777777" w:rsidR="005A6E48" w:rsidRDefault="005A6E48" w:rsidP="00213E33"/>
    <w:p w14:paraId="6E73060B" w14:textId="77777777" w:rsidR="005A6E48" w:rsidRDefault="005A6E48" w:rsidP="00213E33"/>
    <w:p w14:paraId="4DBBBD0C" w14:textId="77777777" w:rsidR="005A6E48" w:rsidRDefault="005A6E48" w:rsidP="00213E33"/>
    <w:p w14:paraId="36504229" w14:textId="77777777" w:rsidR="005A6E48" w:rsidRDefault="005A6E48" w:rsidP="00213E33"/>
    <w:p w14:paraId="4006FFB4" w14:textId="77777777" w:rsidR="005A6E48" w:rsidRDefault="005A6E48" w:rsidP="00213E33"/>
    <w:p w14:paraId="678C69F0" w14:textId="77777777" w:rsidR="005A6E48" w:rsidRDefault="005A6E48" w:rsidP="00213E33"/>
    <w:p w14:paraId="10C91C51" w14:textId="77777777" w:rsidR="005A6E48" w:rsidRDefault="005A6E48" w:rsidP="00213E33"/>
    <w:p w14:paraId="0E501A22" w14:textId="77777777" w:rsidR="005A6E48" w:rsidRDefault="005A6E48" w:rsidP="00213E33"/>
    <w:p w14:paraId="32074180" w14:textId="77777777" w:rsidR="005A6E48" w:rsidRDefault="005A6E48" w:rsidP="00213E33"/>
    <w:p w14:paraId="5B689959" w14:textId="77777777" w:rsidR="005A6E48" w:rsidRDefault="005A6E48" w:rsidP="00213E33"/>
    <w:p w14:paraId="56CFE0F8" w14:textId="77777777" w:rsidR="005A6E48" w:rsidRDefault="005A6E48" w:rsidP="00213E33"/>
    <w:p w14:paraId="7FF66AAC" w14:textId="77777777" w:rsidR="005A6E48" w:rsidRDefault="005A6E48" w:rsidP="00213E33"/>
    <w:p w14:paraId="2B674DDC" w14:textId="77777777" w:rsidR="005A6E48" w:rsidRDefault="005A6E48" w:rsidP="00213E33"/>
    <w:p w14:paraId="3522B0B0" w14:textId="77777777" w:rsidR="005A6E48" w:rsidRDefault="005A6E48" w:rsidP="00213E33"/>
    <w:p w14:paraId="0EE11985" w14:textId="77777777" w:rsidR="005A6E48" w:rsidRDefault="005A6E48" w:rsidP="00213E33"/>
    <w:p w14:paraId="6C9CC507" w14:textId="77777777" w:rsidR="005A6E48" w:rsidRDefault="005A6E48" w:rsidP="00213E33"/>
    <w:p w14:paraId="553F82D8" w14:textId="77777777" w:rsidR="005A6E48" w:rsidRDefault="005A6E48" w:rsidP="00213E33"/>
    <w:p w14:paraId="008B887E" w14:textId="77777777" w:rsidR="005A6E48" w:rsidRDefault="005A6E48" w:rsidP="00213E33"/>
    <w:p w14:paraId="03FFEC18" w14:textId="77777777" w:rsidR="005A6E48" w:rsidRDefault="005A6E48" w:rsidP="00213E33"/>
    <w:p w14:paraId="0C110F8B" w14:textId="77777777" w:rsidR="005A6E48" w:rsidRDefault="005A6E48" w:rsidP="00213E33"/>
    <w:p w14:paraId="058DF6AB" w14:textId="77777777" w:rsidR="005A6E48" w:rsidRDefault="005A6E48" w:rsidP="00213E33"/>
    <w:p w14:paraId="323CAB91" w14:textId="77777777" w:rsidR="005A6E48" w:rsidRDefault="005A6E48" w:rsidP="00213E33"/>
    <w:p w14:paraId="5C8EA6AA" w14:textId="77777777" w:rsidR="005A6E48" w:rsidRDefault="005A6E48" w:rsidP="00213E33"/>
    <w:p w14:paraId="679CA6CD" w14:textId="77777777" w:rsidR="005A6E48" w:rsidRDefault="005A6E48" w:rsidP="00213E33"/>
    <w:p w14:paraId="7FB8034D" w14:textId="77777777" w:rsidR="005A6E48" w:rsidRDefault="005A6E48" w:rsidP="00213E33"/>
    <w:p w14:paraId="51639257" w14:textId="77777777" w:rsidR="005A6E48" w:rsidRDefault="005A6E48" w:rsidP="00213E33"/>
    <w:p w14:paraId="73F1E6B3" w14:textId="77777777" w:rsidR="005A6E48" w:rsidRDefault="005A6E48" w:rsidP="00213E33"/>
    <w:p w14:paraId="222C4BBA" w14:textId="77777777" w:rsidR="005A6E48" w:rsidRDefault="005A6E48" w:rsidP="00213E33"/>
    <w:p w14:paraId="1861EB3A" w14:textId="77777777" w:rsidR="005A6E48" w:rsidRDefault="005A6E48" w:rsidP="00213E33"/>
    <w:p w14:paraId="7F89BC93" w14:textId="77777777" w:rsidR="005A6E48" w:rsidRDefault="005A6E48" w:rsidP="00213E33"/>
    <w:p w14:paraId="62144F8F" w14:textId="77777777" w:rsidR="005A6E48" w:rsidRDefault="005A6E48" w:rsidP="00213E33"/>
    <w:p w14:paraId="403CFA0A" w14:textId="77777777" w:rsidR="005A6E48" w:rsidRDefault="005A6E48" w:rsidP="00213E33"/>
    <w:p w14:paraId="7E512A58" w14:textId="77777777" w:rsidR="005A6E48" w:rsidRDefault="005A6E48" w:rsidP="00213E33"/>
    <w:p w14:paraId="173D1E37" w14:textId="77777777" w:rsidR="00365A18" w:rsidRDefault="00365A18" w:rsidP="00213E33"/>
    <w:p w14:paraId="49614040" w14:textId="77777777" w:rsidR="00365A18" w:rsidRDefault="00365A18" w:rsidP="00213E33"/>
    <w:p w14:paraId="3F6192E8" w14:textId="77777777" w:rsidR="00365A18" w:rsidRDefault="00365A18" w:rsidP="00213E33"/>
  </w:footnote>
  <w:footnote w:type="continuationSeparator" w:id="0">
    <w:p w14:paraId="46CECF98" w14:textId="77777777" w:rsidR="005A6E48" w:rsidRDefault="005A6E48" w:rsidP="00213E33">
      <w:r>
        <w:continuationSeparator/>
      </w:r>
    </w:p>
    <w:p w14:paraId="06FEC9CC" w14:textId="77777777" w:rsidR="005A6E48" w:rsidRDefault="005A6E48" w:rsidP="00213E33"/>
    <w:p w14:paraId="779046D6" w14:textId="77777777" w:rsidR="005A6E48" w:rsidRDefault="005A6E48" w:rsidP="00213E33"/>
    <w:p w14:paraId="74FA74A1" w14:textId="77777777" w:rsidR="005A6E48" w:rsidRDefault="005A6E48" w:rsidP="00213E33"/>
    <w:p w14:paraId="47592C1D" w14:textId="77777777" w:rsidR="005A6E48" w:rsidRDefault="005A6E48" w:rsidP="00213E33"/>
    <w:p w14:paraId="42FE3677" w14:textId="77777777" w:rsidR="005A6E48" w:rsidRDefault="005A6E48" w:rsidP="00213E33"/>
    <w:p w14:paraId="2D7C5C95" w14:textId="77777777" w:rsidR="005A6E48" w:rsidRDefault="005A6E48" w:rsidP="00213E33"/>
    <w:p w14:paraId="16F88271" w14:textId="77777777" w:rsidR="005A6E48" w:rsidRDefault="005A6E48" w:rsidP="00213E33"/>
    <w:p w14:paraId="56B0F95F" w14:textId="77777777" w:rsidR="005A6E48" w:rsidRDefault="005A6E48" w:rsidP="00213E33"/>
    <w:p w14:paraId="5E5BA6EC" w14:textId="77777777" w:rsidR="005A6E48" w:rsidRDefault="005A6E48" w:rsidP="00213E33"/>
    <w:p w14:paraId="7D1F9DC6" w14:textId="77777777" w:rsidR="005A6E48" w:rsidRDefault="005A6E48" w:rsidP="00213E33"/>
    <w:p w14:paraId="40F4A04D" w14:textId="77777777" w:rsidR="005A6E48" w:rsidRDefault="005A6E48" w:rsidP="00213E33"/>
    <w:p w14:paraId="03B68F0E" w14:textId="77777777" w:rsidR="005A6E48" w:rsidRDefault="005A6E48" w:rsidP="00213E33"/>
    <w:p w14:paraId="0D9AC0D7" w14:textId="77777777" w:rsidR="005A6E48" w:rsidRDefault="005A6E48" w:rsidP="00213E33"/>
    <w:p w14:paraId="04E4A6CA" w14:textId="77777777" w:rsidR="005A6E48" w:rsidRDefault="005A6E48" w:rsidP="00213E33"/>
    <w:p w14:paraId="52DF4D14" w14:textId="77777777" w:rsidR="005A6E48" w:rsidRDefault="005A6E48" w:rsidP="00213E33"/>
    <w:p w14:paraId="5B9CCCDC" w14:textId="77777777" w:rsidR="005A6E48" w:rsidRDefault="005A6E48" w:rsidP="00213E33"/>
    <w:p w14:paraId="296BF089" w14:textId="77777777" w:rsidR="005A6E48" w:rsidRDefault="005A6E48" w:rsidP="00213E33"/>
    <w:p w14:paraId="2CF77EBA" w14:textId="77777777" w:rsidR="005A6E48" w:rsidRDefault="005A6E48" w:rsidP="00213E33"/>
    <w:p w14:paraId="2DC57FEF" w14:textId="77777777" w:rsidR="005A6E48" w:rsidRDefault="005A6E48" w:rsidP="00213E33"/>
    <w:p w14:paraId="0CC9CFEA" w14:textId="77777777" w:rsidR="005A6E48" w:rsidRDefault="005A6E48" w:rsidP="00213E33"/>
    <w:p w14:paraId="353A008D" w14:textId="77777777" w:rsidR="005A6E48" w:rsidRDefault="005A6E48" w:rsidP="00213E33"/>
    <w:p w14:paraId="0D33F213" w14:textId="77777777" w:rsidR="005A6E48" w:rsidRDefault="005A6E48" w:rsidP="00213E33"/>
    <w:p w14:paraId="1CDA7602" w14:textId="77777777" w:rsidR="005A6E48" w:rsidRDefault="005A6E48" w:rsidP="00213E33"/>
    <w:p w14:paraId="03EDD990" w14:textId="77777777" w:rsidR="005A6E48" w:rsidRDefault="005A6E48" w:rsidP="00213E33"/>
    <w:p w14:paraId="56C00A94" w14:textId="77777777" w:rsidR="005A6E48" w:rsidRDefault="005A6E48" w:rsidP="00213E33"/>
    <w:p w14:paraId="2062C27C" w14:textId="77777777" w:rsidR="005A6E48" w:rsidRDefault="005A6E48" w:rsidP="00213E33"/>
    <w:p w14:paraId="07CBC60C" w14:textId="77777777" w:rsidR="005A6E48" w:rsidRDefault="005A6E48" w:rsidP="00213E33"/>
    <w:p w14:paraId="2F797A46" w14:textId="77777777" w:rsidR="005A6E48" w:rsidRDefault="005A6E48" w:rsidP="00213E33"/>
    <w:p w14:paraId="6254A6F2" w14:textId="77777777" w:rsidR="005A6E48" w:rsidRDefault="005A6E48" w:rsidP="00213E33"/>
    <w:p w14:paraId="649571BF" w14:textId="77777777" w:rsidR="005A6E48" w:rsidRDefault="005A6E48" w:rsidP="00213E33"/>
    <w:p w14:paraId="54399270" w14:textId="77777777" w:rsidR="005A6E48" w:rsidRDefault="005A6E48" w:rsidP="00213E33"/>
    <w:p w14:paraId="3FB3BBAA" w14:textId="77777777" w:rsidR="005A6E48" w:rsidRDefault="005A6E48" w:rsidP="00213E33"/>
    <w:p w14:paraId="6D332E97" w14:textId="77777777" w:rsidR="005A6E48" w:rsidRDefault="005A6E48" w:rsidP="00213E33"/>
    <w:p w14:paraId="5F8F3BC8" w14:textId="77777777" w:rsidR="005A6E48" w:rsidRDefault="005A6E48" w:rsidP="00213E33"/>
    <w:p w14:paraId="14F55B46" w14:textId="77777777" w:rsidR="005A6E48" w:rsidRDefault="005A6E48" w:rsidP="00213E33"/>
    <w:p w14:paraId="23BB4A53" w14:textId="77777777" w:rsidR="005A6E48" w:rsidRDefault="005A6E48" w:rsidP="00213E33"/>
    <w:p w14:paraId="631F06FA" w14:textId="77777777" w:rsidR="005A6E48" w:rsidRDefault="005A6E48" w:rsidP="00213E33"/>
    <w:p w14:paraId="385B80D5" w14:textId="77777777" w:rsidR="005A6E48" w:rsidRDefault="005A6E48" w:rsidP="00213E33"/>
    <w:p w14:paraId="296A4751" w14:textId="77777777" w:rsidR="005A6E48" w:rsidRDefault="005A6E48" w:rsidP="00213E33"/>
    <w:p w14:paraId="6D3EC364" w14:textId="77777777" w:rsidR="005A6E48" w:rsidRDefault="005A6E48" w:rsidP="00213E33"/>
    <w:p w14:paraId="1BDAD2C9" w14:textId="77777777" w:rsidR="005A6E48" w:rsidRDefault="005A6E48" w:rsidP="00213E33"/>
    <w:p w14:paraId="34D51B73" w14:textId="77777777" w:rsidR="005A6E48" w:rsidRDefault="005A6E48" w:rsidP="00213E33"/>
    <w:p w14:paraId="6E8AC79E" w14:textId="77777777" w:rsidR="005A6E48" w:rsidRDefault="005A6E48" w:rsidP="00213E33"/>
    <w:p w14:paraId="5D18E51E" w14:textId="77777777" w:rsidR="005A6E48" w:rsidRDefault="005A6E48" w:rsidP="00213E33"/>
    <w:p w14:paraId="1F1A9F52" w14:textId="77777777" w:rsidR="005A6E48" w:rsidRDefault="005A6E48" w:rsidP="00213E33"/>
    <w:p w14:paraId="5B5EC416" w14:textId="77777777" w:rsidR="005A6E48" w:rsidRDefault="005A6E48" w:rsidP="00213E33"/>
    <w:p w14:paraId="5D955BC7" w14:textId="77777777" w:rsidR="005A6E48" w:rsidRDefault="005A6E48" w:rsidP="00213E33"/>
    <w:p w14:paraId="45EECEB0" w14:textId="77777777" w:rsidR="005A6E48" w:rsidRDefault="005A6E48" w:rsidP="00213E33"/>
    <w:p w14:paraId="090CEECB" w14:textId="77777777" w:rsidR="00365A18" w:rsidRDefault="00365A18" w:rsidP="00213E33"/>
    <w:p w14:paraId="41B91D0F" w14:textId="77777777" w:rsidR="00365A18" w:rsidRDefault="00365A18" w:rsidP="00213E33"/>
    <w:p w14:paraId="3F99CC4F" w14:textId="77777777" w:rsidR="00365A18" w:rsidRDefault="00365A18" w:rsidP="00213E3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70CE1" w14:textId="77777777" w:rsidR="002D739C" w:rsidRDefault="002D739C" w:rsidP="00213E33">
    <w:pPr>
      <w:pStyle w:val="Header"/>
    </w:pPr>
  </w:p>
  <w:p w14:paraId="3D15C424" w14:textId="77777777" w:rsidR="002D739C" w:rsidRDefault="002D739C" w:rsidP="00213E33"/>
  <w:p w14:paraId="07127FF5" w14:textId="77777777" w:rsidR="002D739C" w:rsidRDefault="002D739C" w:rsidP="00213E33"/>
  <w:p w14:paraId="6BC39C8A" w14:textId="77777777" w:rsidR="002D739C" w:rsidRDefault="002D739C" w:rsidP="00213E33"/>
  <w:p w14:paraId="4A593F5C" w14:textId="77777777" w:rsidR="002D739C" w:rsidRDefault="002D739C" w:rsidP="00213E33"/>
  <w:p w14:paraId="43DFCAFA" w14:textId="77777777" w:rsidR="002D739C" w:rsidRDefault="002D739C" w:rsidP="00213E33"/>
  <w:p w14:paraId="56F6BC2D" w14:textId="77777777" w:rsidR="002D739C" w:rsidRDefault="002D739C" w:rsidP="00213E33"/>
  <w:p w14:paraId="09F405AC" w14:textId="77777777" w:rsidR="002D739C" w:rsidRDefault="002D739C" w:rsidP="00213E33"/>
  <w:p w14:paraId="6AE10999" w14:textId="77777777" w:rsidR="002D739C" w:rsidRDefault="002D739C" w:rsidP="00213E33"/>
  <w:p w14:paraId="324E8DCA" w14:textId="77777777" w:rsidR="002D739C" w:rsidRDefault="002D739C" w:rsidP="00213E33"/>
  <w:p w14:paraId="58CFC152" w14:textId="77777777" w:rsidR="002D739C" w:rsidRDefault="002D739C" w:rsidP="00213E33"/>
  <w:p w14:paraId="6B7B4B0C" w14:textId="77777777" w:rsidR="002D739C" w:rsidRDefault="002D739C" w:rsidP="00213E33"/>
  <w:p w14:paraId="33F0C6FC" w14:textId="77777777" w:rsidR="002D739C" w:rsidRDefault="002D739C" w:rsidP="00213E33"/>
  <w:p w14:paraId="330B76CE" w14:textId="77777777" w:rsidR="002D739C" w:rsidRDefault="002D739C" w:rsidP="00213E33"/>
  <w:p w14:paraId="4699FF64" w14:textId="77777777" w:rsidR="002D739C" w:rsidRDefault="002D739C" w:rsidP="00213E33"/>
  <w:p w14:paraId="408F4BA5" w14:textId="77777777" w:rsidR="002D739C" w:rsidRDefault="002D739C" w:rsidP="00213E33"/>
  <w:p w14:paraId="3BBA07F9" w14:textId="77777777" w:rsidR="002D739C" w:rsidRDefault="002D739C" w:rsidP="00213E33"/>
  <w:p w14:paraId="20B0848B" w14:textId="77777777" w:rsidR="002D739C" w:rsidRDefault="002D739C" w:rsidP="00213E33"/>
  <w:p w14:paraId="780DB14C" w14:textId="77777777" w:rsidR="002D739C" w:rsidRDefault="002D739C" w:rsidP="00213E33"/>
  <w:p w14:paraId="273E701E" w14:textId="77777777" w:rsidR="002D739C" w:rsidRDefault="002D739C" w:rsidP="00213E33"/>
  <w:p w14:paraId="1A6A1068" w14:textId="77777777" w:rsidR="00D65266" w:rsidRDefault="00D65266" w:rsidP="00213E33"/>
  <w:p w14:paraId="076DB8A8" w14:textId="77777777" w:rsidR="00D65266" w:rsidRDefault="00D65266" w:rsidP="00213E33"/>
  <w:p w14:paraId="1D83D40F" w14:textId="77777777" w:rsidR="00D65266" w:rsidRDefault="00D65266" w:rsidP="00213E33"/>
  <w:p w14:paraId="4CC24FCA" w14:textId="77777777" w:rsidR="00365A18" w:rsidRDefault="00365A18" w:rsidP="00213E33"/>
  <w:p w14:paraId="5987C4BF" w14:textId="77777777" w:rsidR="00365A18" w:rsidRDefault="00365A18" w:rsidP="00213E33"/>
  <w:p w14:paraId="6C113944" w14:textId="77777777" w:rsidR="00365A18" w:rsidRDefault="00365A18" w:rsidP="00213E33"/>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A6664" w14:textId="17A00A2E" w:rsidR="00365A18" w:rsidRDefault="002D739C" w:rsidP="00213E33">
    <w:pPr>
      <w:rPr>
        <w:lang w:eastAsia="en-US"/>
      </w:rPr>
    </w:pPr>
    <w:r w:rsidRPr="00390AEB">
      <w:rPr>
        <w:lang w:eastAsia="en-US"/>
      </w:rPr>
      <w:t xml:space="preserve">University of Sydney | School of </w:t>
    </w:r>
    <w:r w:rsidR="00C5670C">
      <w:rPr>
        <w:lang w:eastAsia="en-US"/>
      </w:rPr>
      <w:t>Computing Science</w:t>
    </w:r>
    <w:r w:rsidRPr="00390AEB">
      <w:rPr>
        <w:lang w:eastAsia="en-US"/>
      </w:rPr>
      <w:t>| INFO</w:t>
    </w:r>
    <w:r w:rsidR="008A1C0E">
      <w:rPr>
        <w:lang w:eastAsia="en-US"/>
      </w:rPr>
      <w:t>3333</w:t>
    </w:r>
    <w:r w:rsidRPr="00390AEB">
      <w:rPr>
        <w:lang w:eastAsia="en-US"/>
      </w:rPr>
      <w:t xml:space="preserve"> </w:t>
    </w:r>
  </w:p>
  <w:p w14:paraId="537C045E" w14:textId="77777777" w:rsidR="00365A18" w:rsidRDefault="00365A18" w:rsidP="00213E33"/>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53BF2" w14:textId="77777777" w:rsidR="002D739C" w:rsidRPr="00CE1010" w:rsidRDefault="002D739C" w:rsidP="00213E33">
    <w:pPr>
      <w:rPr>
        <w:lang w:eastAsia="en-US"/>
      </w:rPr>
    </w:pPr>
    <w:r w:rsidRPr="00CE1010">
      <w:rPr>
        <w:lang w:eastAsia="en-US"/>
      </w:rPr>
      <w:t>University of Sydney | School of IT | INFO5991 Services Science Management and Engineering (SSME)</w:t>
    </w:r>
  </w:p>
  <w:p w14:paraId="7BA9A4CD" w14:textId="77777777" w:rsidR="002D739C" w:rsidRPr="00CE1010" w:rsidRDefault="002D739C" w:rsidP="00213E33">
    <w:pPr>
      <w:pStyle w:val="Header"/>
    </w:pPr>
  </w:p>
  <w:p w14:paraId="3549E790" w14:textId="77777777" w:rsidR="002D739C" w:rsidRDefault="002D739C" w:rsidP="00213E33"/>
  <w:p w14:paraId="57CAD8F2" w14:textId="77777777" w:rsidR="002D739C" w:rsidRDefault="002D739C" w:rsidP="00213E33"/>
  <w:p w14:paraId="75AEA513" w14:textId="77777777" w:rsidR="002D739C" w:rsidRDefault="002D739C" w:rsidP="00213E33"/>
  <w:p w14:paraId="101BFD2F" w14:textId="77777777" w:rsidR="002D739C" w:rsidRDefault="002D739C" w:rsidP="00213E33"/>
  <w:p w14:paraId="0475F6C8" w14:textId="77777777" w:rsidR="002D739C" w:rsidRDefault="002D739C" w:rsidP="00213E33"/>
  <w:p w14:paraId="4C8B3663" w14:textId="77777777" w:rsidR="002D739C" w:rsidRDefault="002D739C" w:rsidP="00213E33"/>
  <w:p w14:paraId="271F70D9" w14:textId="77777777" w:rsidR="002D739C" w:rsidRDefault="002D739C" w:rsidP="00213E33"/>
  <w:p w14:paraId="0538D271" w14:textId="77777777" w:rsidR="002D739C" w:rsidRDefault="002D739C" w:rsidP="00213E33"/>
  <w:p w14:paraId="6A879572" w14:textId="77777777" w:rsidR="002D739C" w:rsidRDefault="002D739C" w:rsidP="00213E33"/>
  <w:p w14:paraId="1BBA0857" w14:textId="77777777" w:rsidR="002D739C" w:rsidRDefault="002D739C" w:rsidP="00213E33"/>
  <w:p w14:paraId="5B417AA4" w14:textId="77777777" w:rsidR="002D739C" w:rsidRDefault="002D739C" w:rsidP="00213E33"/>
  <w:p w14:paraId="681D4B4B" w14:textId="77777777" w:rsidR="002D739C" w:rsidRDefault="002D739C" w:rsidP="00213E33"/>
  <w:p w14:paraId="10FDD4EB" w14:textId="77777777" w:rsidR="002D739C" w:rsidRDefault="002D739C" w:rsidP="00213E33"/>
  <w:p w14:paraId="0C84015C" w14:textId="77777777" w:rsidR="002D739C" w:rsidRDefault="002D739C" w:rsidP="00213E33"/>
  <w:p w14:paraId="336FF05F" w14:textId="77777777" w:rsidR="002D739C" w:rsidRDefault="002D739C" w:rsidP="00213E33"/>
  <w:p w14:paraId="43438761" w14:textId="77777777" w:rsidR="00D65266" w:rsidRDefault="00D65266" w:rsidP="00213E33"/>
  <w:p w14:paraId="0B6771E2" w14:textId="77777777" w:rsidR="00D65266" w:rsidRDefault="00D65266" w:rsidP="00213E33"/>
  <w:p w14:paraId="08B852A3" w14:textId="77777777" w:rsidR="00D65266" w:rsidRDefault="00D65266" w:rsidP="00213E33"/>
  <w:p w14:paraId="192FDC99" w14:textId="77777777" w:rsidR="00365A18" w:rsidRDefault="00365A18" w:rsidP="00213E33"/>
  <w:p w14:paraId="0904FF71" w14:textId="77777777" w:rsidR="00365A18" w:rsidRDefault="00365A18" w:rsidP="00213E33"/>
  <w:p w14:paraId="26B0FE45" w14:textId="77777777" w:rsidR="00365A18" w:rsidRDefault="00365A18" w:rsidP="00213E3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numFmt w:val="bullet"/>
      <w:lvlText w:val="–"/>
      <w:lvlJc w:val="left"/>
      <w:pPr>
        <w:ind w:left="540" w:hanging="541"/>
      </w:pPr>
      <w:rPr>
        <w:rFonts w:ascii="Arial" w:hAnsi="Arial" w:cs="Arial"/>
        <w:b w:val="0"/>
        <w:bCs w:val="0"/>
        <w:spacing w:val="-4"/>
        <w:w w:val="100"/>
        <w:sz w:val="48"/>
        <w:szCs w:val="48"/>
      </w:rPr>
    </w:lvl>
    <w:lvl w:ilvl="1">
      <w:numFmt w:val="bullet"/>
      <w:lvlText w:val="•"/>
      <w:lvlJc w:val="left"/>
      <w:pPr>
        <w:ind w:left="961" w:hanging="541"/>
      </w:pPr>
    </w:lvl>
    <w:lvl w:ilvl="2">
      <w:numFmt w:val="bullet"/>
      <w:lvlText w:val="•"/>
      <w:lvlJc w:val="left"/>
      <w:pPr>
        <w:ind w:left="1383" w:hanging="541"/>
      </w:pPr>
    </w:lvl>
    <w:lvl w:ilvl="3">
      <w:numFmt w:val="bullet"/>
      <w:lvlText w:val="•"/>
      <w:lvlJc w:val="left"/>
      <w:pPr>
        <w:ind w:left="1805" w:hanging="541"/>
      </w:pPr>
    </w:lvl>
    <w:lvl w:ilvl="4">
      <w:numFmt w:val="bullet"/>
      <w:lvlText w:val="•"/>
      <w:lvlJc w:val="left"/>
      <w:pPr>
        <w:ind w:left="2227" w:hanging="541"/>
      </w:pPr>
    </w:lvl>
    <w:lvl w:ilvl="5">
      <w:numFmt w:val="bullet"/>
      <w:lvlText w:val="•"/>
      <w:lvlJc w:val="left"/>
      <w:pPr>
        <w:ind w:left="2649" w:hanging="541"/>
      </w:pPr>
    </w:lvl>
    <w:lvl w:ilvl="6">
      <w:numFmt w:val="bullet"/>
      <w:lvlText w:val="•"/>
      <w:lvlJc w:val="left"/>
      <w:pPr>
        <w:ind w:left="3071" w:hanging="541"/>
      </w:pPr>
    </w:lvl>
    <w:lvl w:ilvl="7">
      <w:numFmt w:val="bullet"/>
      <w:lvlText w:val="•"/>
      <w:lvlJc w:val="left"/>
      <w:pPr>
        <w:ind w:left="3493" w:hanging="541"/>
      </w:pPr>
    </w:lvl>
    <w:lvl w:ilvl="8">
      <w:numFmt w:val="bullet"/>
      <w:lvlText w:val="•"/>
      <w:lvlJc w:val="left"/>
      <w:pPr>
        <w:ind w:left="3915" w:hanging="541"/>
      </w:pPr>
    </w:lvl>
  </w:abstractNum>
  <w:abstractNum w:abstractNumId="1" w15:restartNumberingAfterBreak="0">
    <w:nsid w:val="00000403"/>
    <w:multiLevelType w:val="multilevel"/>
    <w:tmpl w:val="00000886"/>
    <w:lvl w:ilvl="0">
      <w:numFmt w:val="bullet"/>
      <w:lvlText w:val="–"/>
      <w:lvlJc w:val="left"/>
      <w:pPr>
        <w:ind w:left="644" w:hanging="541"/>
      </w:pPr>
      <w:rPr>
        <w:rFonts w:ascii="Arial" w:hAnsi="Arial" w:cs="Arial"/>
        <w:b w:val="0"/>
        <w:bCs w:val="0"/>
        <w:spacing w:val="-11"/>
        <w:w w:val="100"/>
        <w:sz w:val="48"/>
        <w:szCs w:val="48"/>
      </w:rPr>
    </w:lvl>
    <w:lvl w:ilvl="1">
      <w:numFmt w:val="bullet"/>
      <w:lvlText w:val="•"/>
      <w:lvlJc w:val="left"/>
      <w:pPr>
        <w:ind w:left="1734" w:hanging="541"/>
      </w:pPr>
    </w:lvl>
    <w:lvl w:ilvl="2">
      <w:numFmt w:val="bullet"/>
      <w:lvlText w:val="•"/>
      <w:lvlJc w:val="left"/>
      <w:pPr>
        <w:ind w:left="2828" w:hanging="541"/>
      </w:pPr>
    </w:lvl>
    <w:lvl w:ilvl="3">
      <w:numFmt w:val="bullet"/>
      <w:lvlText w:val="•"/>
      <w:lvlJc w:val="left"/>
      <w:pPr>
        <w:ind w:left="3922" w:hanging="541"/>
      </w:pPr>
    </w:lvl>
    <w:lvl w:ilvl="4">
      <w:numFmt w:val="bullet"/>
      <w:lvlText w:val="•"/>
      <w:lvlJc w:val="left"/>
      <w:pPr>
        <w:ind w:left="5016" w:hanging="541"/>
      </w:pPr>
    </w:lvl>
    <w:lvl w:ilvl="5">
      <w:numFmt w:val="bullet"/>
      <w:lvlText w:val="•"/>
      <w:lvlJc w:val="left"/>
      <w:pPr>
        <w:ind w:left="6110" w:hanging="541"/>
      </w:pPr>
    </w:lvl>
    <w:lvl w:ilvl="6">
      <w:numFmt w:val="bullet"/>
      <w:lvlText w:val="•"/>
      <w:lvlJc w:val="left"/>
      <w:pPr>
        <w:ind w:left="7204" w:hanging="541"/>
      </w:pPr>
    </w:lvl>
    <w:lvl w:ilvl="7">
      <w:numFmt w:val="bullet"/>
      <w:lvlText w:val="•"/>
      <w:lvlJc w:val="left"/>
      <w:pPr>
        <w:ind w:left="8298" w:hanging="541"/>
      </w:pPr>
    </w:lvl>
    <w:lvl w:ilvl="8">
      <w:numFmt w:val="bullet"/>
      <w:lvlText w:val="•"/>
      <w:lvlJc w:val="left"/>
      <w:pPr>
        <w:ind w:left="9392" w:hanging="541"/>
      </w:pPr>
    </w:lvl>
  </w:abstractNum>
  <w:abstractNum w:abstractNumId="2" w15:restartNumberingAfterBreak="0">
    <w:nsid w:val="060819D2"/>
    <w:multiLevelType w:val="hybridMultilevel"/>
    <w:tmpl w:val="1D2C756A"/>
    <w:lvl w:ilvl="0" w:tplc="E4D08104">
      <w:start w:val="1"/>
      <w:numFmt w:val="decimal"/>
      <w:pStyle w:val="ListParagraph"/>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935912"/>
    <w:multiLevelType w:val="multilevel"/>
    <w:tmpl w:val="45F0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D6C3E"/>
    <w:multiLevelType w:val="multilevel"/>
    <w:tmpl w:val="4606A168"/>
    <w:lvl w:ilvl="0">
      <w:start w:val="1"/>
      <w:numFmt w:val="decimal"/>
      <w:lvlText w:val="%1."/>
      <w:lvlJc w:val="left"/>
      <w:pPr>
        <w:ind w:left="1080" w:hanging="360"/>
      </w:pPr>
    </w:lvl>
    <w:lvl w:ilvl="1">
      <w:start w:val="1"/>
      <w:numFmt w:val="decimal"/>
      <w:pStyle w:val="Heading2"/>
      <w:isLgl/>
      <w:lvlText w:val="%1.%2"/>
      <w:lvlJc w:val="left"/>
      <w:pPr>
        <w:ind w:left="720" w:hanging="720"/>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0BC7162C"/>
    <w:multiLevelType w:val="multilevel"/>
    <w:tmpl w:val="A43E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DD6EBE"/>
    <w:multiLevelType w:val="hybridMultilevel"/>
    <w:tmpl w:val="3EE415B0"/>
    <w:lvl w:ilvl="0" w:tplc="6A1C4AB4">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E2D6A9E"/>
    <w:multiLevelType w:val="multilevel"/>
    <w:tmpl w:val="1BE4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56364"/>
    <w:multiLevelType w:val="hybridMultilevel"/>
    <w:tmpl w:val="1464938E"/>
    <w:lvl w:ilvl="0" w:tplc="98AA24AA">
      <w:start w:val="1"/>
      <w:numFmt w:val="lowerLetter"/>
      <w:pStyle w:val="normaltablenumb"/>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BD22420"/>
    <w:multiLevelType w:val="multilevel"/>
    <w:tmpl w:val="5D26F092"/>
    <w:lvl w:ilvl="0">
      <w:start w:val="1"/>
      <w:numFmt w:val="decimal"/>
      <w:lvlText w:val="%1."/>
      <w:lvlJc w:val="left"/>
      <w:pPr>
        <w:ind w:left="1080" w:hanging="720"/>
      </w:pPr>
      <w:rPr>
        <w:rFonts w:hint="default"/>
      </w:rPr>
    </w:lvl>
    <w:lvl w:ilvl="1">
      <w:start w:val="3"/>
      <w:numFmt w:val="decimal"/>
      <w:pStyle w:val="IntenseQuote"/>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45249C9"/>
    <w:multiLevelType w:val="hybridMultilevel"/>
    <w:tmpl w:val="D5D4E5B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15" w:hanging="360"/>
      </w:pPr>
      <w:rPr>
        <w:rFonts w:ascii="Courier New" w:hAnsi="Courier New" w:cs="Courier New" w:hint="default"/>
      </w:rPr>
    </w:lvl>
    <w:lvl w:ilvl="2" w:tplc="0C090005" w:tentative="1">
      <w:start w:val="1"/>
      <w:numFmt w:val="bullet"/>
      <w:lvlText w:val=""/>
      <w:lvlJc w:val="left"/>
      <w:pPr>
        <w:ind w:left="1735" w:hanging="360"/>
      </w:pPr>
      <w:rPr>
        <w:rFonts w:ascii="Wingdings" w:hAnsi="Wingdings" w:hint="default"/>
      </w:rPr>
    </w:lvl>
    <w:lvl w:ilvl="3" w:tplc="0C090001" w:tentative="1">
      <w:start w:val="1"/>
      <w:numFmt w:val="bullet"/>
      <w:lvlText w:val=""/>
      <w:lvlJc w:val="left"/>
      <w:pPr>
        <w:ind w:left="2455" w:hanging="360"/>
      </w:pPr>
      <w:rPr>
        <w:rFonts w:ascii="Symbol" w:hAnsi="Symbol" w:hint="default"/>
      </w:rPr>
    </w:lvl>
    <w:lvl w:ilvl="4" w:tplc="0C090003" w:tentative="1">
      <w:start w:val="1"/>
      <w:numFmt w:val="bullet"/>
      <w:lvlText w:val="o"/>
      <w:lvlJc w:val="left"/>
      <w:pPr>
        <w:ind w:left="3175" w:hanging="360"/>
      </w:pPr>
      <w:rPr>
        <w:rFonts w:ascii="Courier New" w:hAnsi="Courier New" w:cs="Courier New" w:hint="default"/>
      </w:rPr>
    </w:lvl>
    <w:lvl w:ilvl="5" w:tplc="0C090005" w:tentative="1">
      <w:start w:val="1"/>
      <w:numFmt w:val="bullet"/>
      <w:lvlText w:val=""/>
      <w:lvlJc w:val="left"/>
      <w:pPr>
        <w:ind w:left="3895" w:hanging="360"/>
      </w:pPr>
      <w:rPr>
        <w:rFonts w:ascii="Wingdings" w:hAnsi="Wingdings" w:hint="default"/>
      </w:rPr>
    </w:lvl>
    <w:lvl w:ilvl="6" w:tplc="0C090001" w:tentative="1">
      <w:start w:val="1"/>
      <w:numFmt w:val="bullet"/>
      <w:lvlText w:val=""/>
      <w:lvlJc w:val="left"/>
      <w:pPr>
        <w:ind w:left="4615" w:hanging="360"/>
      </w:pPr>
      <w:rPr>
        <w:rFonts w:ascii="Symbol" w:hAnsi="Symbol" w:hint="default"/>
      </w:rPr>
    </w:lvl>
    <w:lvl w:ilvl="7" w:tplc="0C090003" w:tentative="1">
      <w:start w:val="1"/>
      <w:numFmt w:val="bullet"/>
      <w:lvlText w:val="o"/>
      <w:lvlJc w:val="left"/>
      <w:pPr>
        <w:ind w:left="5335" w:hanging="360"/>
      </w:pPr>
      <w:rPr>
        <w:rFonts w:ascii="Courier New" w:hAnsi="Courier New" w:cs="Courier New" w:hint="default"/>
      </w:rPr>
    </w:lvl>
    <w:lvl w:ilvl="8" w:tplc="0C090005" w:tentative="1">
      <w:start w:val="1"/>
      <w:numFmt w:val="bullet"/>
      <w:lvlText w:val=""/>
      <w:lvlJc w:val="left"/>
      <w:pPr>
        <w:ind w:left="6055" w:hanging="360"/>
      </w:pPr>
      <w:rPr>
        <w:rFonts w:ascii="Wingdings" w:hAnsi="Wingdings" w:hint="default"/>
      </w:rPr>
    </w:lvl>
  </w:abstractNum>
  <w:abstractNum w:abstractNumId="11" w15:restartNumberingAfterBreak="0">
    <w:nsid w:val="49306882"/>
    <w:multiLevelType w:val="hybridMultilevel"/>
    <w:tmpl w:val="68FCE7A6"/>
    <w:lvl w:ilvl="0" w:tplc="8DF8EC64">
      <w:start w:val="1"/>
      <w:numFmt w:val="decimal"/>
      <w:pStyle w:val="ListNumber"/>
      <w:lvlText w:val="%1."/>
      <w:lvlJc w:val="left"/>
      <w:pPr>
        <w:ind w:left="530" w:hanging="360"/>
      </w:pPr>
      <w:rPr>
        <w:rFonts w:hint="default"/>
      </w:rPr>
    </w:lvl>
    <w:lvl w:ilvl="1" w:tplc="A83CA288">
      <w:start w:val="1"/>
      <w:numFmt w:val="lowerLetter"/>
      <w:lvlText w:val="%2."/>
      <w:lvlJc w:val="left"/>
      <w:pPr>
        <w:ind w:left="1250" w:hanging="360"/>
      </w:pPr>
    </w:lvl>
    <w:lvl w:ilvl="2" w:tplc="0C09001B" w:tentative="1">
      <w:start w:val="1"/>
      <w:numFmt w:val="lowerRoman"/>
      <w:lvlText w:val="%3."/>
      <w:lvlJc w:val="right"/>
      <w:pPr>
        <w:ind w:left="1970" w:hanging="180"/>
      </w:pPr>
    </w:lvl>
    <w:lvl w:ilvl="3" w:tplc="0C09000F" w:tentative="1">
      <w:start w:val="1"/>
      <w:numFmt w:val="decimal"/>
      <w:lvlText w:val="%4."/>
      <w:lvlJc w:val="left"/>
      <w:pPr>
        <w:ind w:left="2690" w:hanging="360"/>
      </w:pPr>
    </w:lvl>
    <w:lvl w:ilvl="4" w:tplc="0C090019" w:tentative="1">
      <w:start w:val="1"/>
      <w:numFmt w:val="lowerLetter"/>
      <w:lvlText w:val="%5."/>
      <w:lvlJc w:val="left"/>
      <w:pPr>
        <w:ind w:left="3410" w:hanging="360"/>
      </w:pPr>
    </w:lvl>
    <w:lvl w:ilvl="5" w:tplc="0C09001B" w:tentative="1">
      <w:start w:val="1"/>
      <w:numFmt w:val="lowerRoman"/>
      <w:lvlText w:val="%6."/>
      <w:lvlJc w:val="right"/>
      <w:pPr>
        <w:ind w:left="4130" w:hanging="180"/>
      </w:pPr>
    </w:lvl>
    <w:lvl w:ilvl="6" w:tplc="0C09000F" w:tentative="1">
      <w:start w:val="1"/>
      <w:numFmt w:val="decimal"/>
      <w:lvlText w:val="%7."/>
      <w:lvlJc w:val="left"/>
      <w:pPr>
        <w:ind w:left="4850" w:hanging="360"/>
      </w:pPr>
    </w:lvl>
    <w:lvl w:ilvl="7" w:tplc="0C090019" w:tentative="1">
      <w:start w:val="1"/>
      <w:numFmt w:val="lowerLetter"/>
      <w:lvlText w:val="%8."/>
      <w:lvlJc w:val="left"/>
      <w:pPr>
        <w:ind w:left="5570" w:hanging="360"/>
      </w:pPr>
    </w:lvl>
    <w:lvl w:ilvl="8" w:tplc="0C09001B" w:tentative="1">
      <w:start w:val="1"/>
      <w:numFmt w:val="lowerRoman"/>
      <w:lvlText w:val="%9."/>
      <w:lvlJc w:val="right"/>
      <w:pPr>
        <w:ind w:left="6290" w:hanging="180"/>
      </w:pPr>
    </w:lvl>
  </w:abstractNum>
  <w:abstractNum w:abstractNumId="12" w15:restartNumberingAfterBreak="0">
    <w:nsid w:val="4AE027A3"/>
    <w:multiLevelType w:val="hybridMultilevel"/>
    <w:tmpl w:val="DA186F2E"/>
    <w:lvl w:ilvl="0" w:tplc="CFA0E9B2">
      <w:start w:val="1"/>
      <w:numFmt w:val="bullet"/>
      <w:pStyle w:val="ListBullet"/>
      <w:lvlText w:val=""/>
      <w:lvlJc w:val="left"/>
      <w:pPr>
        <w:ind w:left="1069" w:hanging="360"/>
      </w:pPr>
      <w:rPr>
        <w:rFonts w:ascii="Wingdings" w:hAnsi="Wingdings"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3" w15:restartNumberingAfterBreak="0">
    <w:nsid w:val="4BF24624"/>
    <w:multiLevelType w:val="multilevel"/>
    <w:tmpl w:val="48AE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9E6E47"/>
    <w:multiLevelType w:val="multilevel"/>
    <w:tmpl w:val="EC50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1C5D30"/>
    <w:multiLevelType w:val="multilevel"/>
    <w:tmpl w:val="92F0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F80C1E"/>
    <w:multiLevelType w:val="hybridMultilevel"/>
    <w:tmpl w:val="0CC09BC2"/>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15" w:hanging="360"/>
      </w:pPr>
      <w:rPr>
        <w:rFonts w:ascii="Courier New" w:hAnsi="Courier New" w:cs="Courier New" w:hint="default"/>
      </w:rPr>
    </w:lvl>
    <w:lvl w:ilvl="2" w:tplc="0C090005" w:tentative="1">
      <w:start w:val="1"/>
      <w:numFmt w:val="bullet"/>
      <w:lvlText w:val=""/>
      <w:lvlJc w:val="left"/>
      <w:pPr>
        <w:ind w:left="1735" w:hanging="360"/>
      </w:pPr>
      <w:rPr>
        <w:rFonts w:ascii="Wingdings" w:hAnsi="Wingdings" w:hint="default"/>
      </w:rPr>
    </w:lvl>
    <w:lvl w:ilvl="3" w:tplc="0C090001" w:tentative="1">
      <w:start w:val="1"/>
      <w:numFmt w:val="bullet"/>
      <w:lvlText w:val=""/>
      <w:lvlJc w:val="left"/>
      <w:pPr>
        <w:ind w:left="2455" w:hanging="360"/>
      </w:pPr>
      <w:rPr>
        <w:rFonts w:ascii="Symbol" w:hAnsi="Symbol" w:hint="default"/>
      </w:rPr>
    </w:lvl>
    <w:lvl w:ilvl="4" w:tplc="0C090003" w:tentative="1">
      <w:start w:val="1"/>
      <w:numFmt w:val="bullet"/>
      <w:lvlText w:val="o"/>
      <w:lvlJc w:val="left"/>
      <w:pPr>
        <w:ind w:left="3175" w:hanging="360"/>
      </w:pPr>
      <w:rPr>
        <w:rFonts w:ascii="Courier New" w:hAnsi="Courier New" w:cs="Courier New" w:hint="default"/>
      </w:rPr>
    </w:lvl>
    <w:lvl w:ilvl="5" w:tplc="0C090005" w:tentative="1">
      <w:start w:val="1"/>
      <w:numFmt w:val="bullet"/>
      <w:lvlText w:val=""/>
      <w:lvlJc w:val="left"/>
      <w:pPr>
        <w:ind w:left="3895" w:hanging="360"/>
      </w:pPr>
      <w:rPr>
        <w:rFonts w:ascii="Wingdings" w:hAnsi="Wingdings" w:hint="default"/>
      </w:rPr>
    </w:lvl>
    <w:lvl w:ilvl="6" w:tplc="0C090001" w:tentative="1">
      <w:start w:val="1"/>
      <w:numFmt w:val="bullet"/>
      <w:lvlText w:val=""/>
      <w:lvlJc w:val="left"/>
      <w:pPr>
        <w:ind w:left="4615" w:hanging="360"/>
      </w:pPr>
      <w:rPr>
        <w:rFonts w:ascii="Symbol" w:hAnsi="Symbol" w:hint="default"/>
      </w:rPr>
    </w:lvl>
    <w:lvl w:ilvl="7" w:tplc="0C090003" w:tentative="1">
      <w:start w:val="1"/>
      <w:numFmt w:val="bullet"/>
      <w:lvlText w:val="o"/>
      <w:lvlJc w:val="left"/>
      <w:pPr>
        <w:ind w:left="5335" w:hanging="360"/>
      </w:pPr>
      <w:rPr>
        <w:rFonts w:ascii="Courier New" w:hAnsi="Courier New" w:cs="Courier New" w:hint="default"/>
      </w:rPr>
    </w:lvl>
    <w:lvl w:ilvl="8" w:tplc="0C090005" w:tentative="1">
      <w:start w:val="1"/>
      <w:numFmt w:val="bullet"/>
      <w:lvlText w:val=""/>
      <w:lvlJc w:val="left"/>
      <w:pPr>
        <w:ind w:left="6055" w:hanging="360"/>
      </w:pPr>
      <w:rPr>
        <w:rFonts w:ascii="Wingdings" w:hAnsi="Wingdings" w:hint="default"/>
      </w:rPr>
    </w:lvl>
  </w:abstractNum>
  <w:abstractNum w:abstractNumId="17" w15:restartNumberingAfterBreak="0">
    <w:nsid w:val="76D807F6"/>
    <w:multiLevelType w:val="multilevel"/>
    <w:tmpl w:val="2E2C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734351"/>
    <w:multiLevelType w:val="multilevel"/>
    <w:tmpl w:val="80CE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2"/>
  </w:num>
  <w:num w:numId="4">
    <w:abstractNumId w:val="8"/>
  </w:num>
  <w:num w:numId="5">
    <w:abstractNumId w:val="5"/>
  </w:num>
  <w:num w:numId="6">
    <w:abstractNumId w:val="18"/>
  </w:num>
  <w:num w:numId="7">
    <w:abstractNumId w:val="17"/>
  </w:num>
  <w:num w:numId="8">
    <w:abstractNumId w:val="7"/>
  </w:num>
  <w:num w:numId="9">
    <w:abstractNumId w:val="13"/>
  </w:num>
  <w:num w:numId="10">
    <w:abstractNumId w:val="14"/>
  </w:num>
  <w:num w:numId="11">
    <w:abstractNumId w:val="3"/>
  </w:num>
  <w:num w:numId="12">
    <w:abstractNumId w:val="11"/>
  </w:num>
  <w:num w:numId="13">
    <w:abstractNumId w:val="15"/>
  </w:num>
  <w:num w:numId="14">
    <w:abstractNumId w:val="10"/>
  </w:num>
  <w:num w:numId="15">
    <w:abstractNumId w:val="16"/>
  </w:num>
  <w:num w:numId="16">
    <w:abstractNumId w:val="11"/>
    <w:lvlOverride w:ilvl="0">
      <w:startOverride w:val="1"/>
    </w:lvlOverride>
  </w:num>
  <w:num w:numId="17">
    <w:abstractNumId w:val="11"/>
  </w:num>
  <w:num w:numId="18">
    <w:abstractNumId w:val="11"/>
    <w:lvlOverride w:ilvl="0">
      <w:startOverride w:val="1"/>
    </w:lvlOverride>
  </w:num>
  <w:num w:numId="19">
    <w:abstractNumId w:val="6"/>
  </w:num>
  <w:num w:numId="20">
    <w:abstractNumId w:val="6"/>
    <w:lvlOverride w:ilvl="0">
      <w:startOverride w:val="1"/>
    </w:lvlOverride>
  </w:num>
  <w:num w:numId="21">
    <w:abstractNumId w:val="11"/>
  </w:num>
  <w:num w:numId="22">
    <w:abstractNumId w:val="11"/>
  </w:num>
  <w:num w:numId="23">
    <w:abstractNumId w:val="11"/>
  </w:num>
  <w:num w:numId="24">
    <w:abstractNumId w:val="11"/>
    <w:lvlOverride w:ilvl="0">
      <w:startOverride w:val="1"/>
    </w:lvlOverride>
  </w:num>
  <w:num w:numId="25">
    <w:abstractNumId w:val="11"/>
  </w:num>
  <w:num w:numId="26">
    <w:abstractNumId w:val="11"/>
    <w:lvlOverride w:ilvl="0">
      <w:startOverride w:val="1"/>
    </w:lvlOverride>
  </w:num>
  <w:num w:numId="27">
    <w:abstractNumId w:val="11"/>
  </w:num>
  <w:num w:numId="28">
    <w:abstractNumId w:val="11"/>
  </w:num>
  <w:num w:numId="29">
    <w:abstractNumId w:val="11"/>
  </w:num>
  <w:num w:numId="30">
    <w:abstractNumId w:val="11"/>
    <w:lvlOverride w:ilvl="0">
      <w:startOverride w:val="1"/>
    </w:lvlOverride>
  </w:num>
  <w:num w:numId="31">
    <w:abstractNumId w:val="1"/>
  </w:num>
  <w:num w:numId="32">
    <w:abstractNumId w:val="0"/>
  </w:num>
  <w:num w:numId="33">
    <w:abstractNumId w:val="11"/>
    <w:lvlOverride w:ilvl="0">
      <w:startOverride w:val="1"/>
    </w:lvlOverride>
  </w:num>
  <w:num w:numId="34">
    <w:abstractNumId w:val="2"/>
  </w:num>
  <w:num w:numId="35">
    <w:abstractNumId w:val="2"/>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BBE"/>
    <w:rsid w:val="000110BF"/>
    <w:rsid w:val="000137BB"/>
    <w:rsid w:val="00016F89"/>
    <w:rsid w:val="00021B0B"/>
    <w:rsid w:val="0002271C"/>
    <w:rsid w:val="00026490"/>
    <w:rsid w:val="00037409"/>
    <w:rsid w:val="0004342C"/>
    <w:rsid w:val="000438D2"/>
    <w:rsid w:val="00044352"/>
    <w:rsid w:val="00047904"/>
    <w:rsid w:val="00052A17"/>
    <w:rsid w:val="0005757B"/>
    <w:rsid w:val="0006170F"/>
    <w:rsid w:val="00063274"/>
    <w:rsid w:val="0006399C"/>
    <w:rsid w:val="000647A6"/>
    <w:rsid w:val="00065194"/>
    <w:rsid w:val="000657FF"/>
    <w:rsid w:val="000659B0"/>
    <w:rsid w:val="00066BE1"/>
    <w:rsid w:val="00066CE0"/>
    <w:rsid w:val="00067D61"/>
    <w:rsid w:val="00070A41"/>
    <w:rsid w:val="000717C9"/>
    <w:rsid w:val="000769AC"/>
    <w:rsid w:val="00081A65"/>
    <w:rsid w:val="00082236"/>
    <w:rsid w:val="00083D35"/>
    <w:rsid w:val="00084480"/>
    <w:rsid w:val="00086E92"/>
    <w:rsid w:val="000971F5"/>
    <w:rsid w:val="00097BC2"/>
    <w:rsid w:val="000A0EF4"/>
    <w:rsid w:val="000A3FB4"/>
    <w:rsid w:val="000A59CB"/>
    <w:rsid w:val="000B0B0D"/>
    <w:rsid w:val="000B1174"/>
    <w:rsid w:val="000B20D7"/>
    <w:rsid w:val="000B3C88"/>
    <w:rsid w:val="000B4FA2"/>
    <w:rsid w:val="000B5B23"/>
    <w:rsid w:val="000B6AA9"/>
    <w:rsid w:val="000C0E7A"/>
    <w:rsid w:val="000C1576"/>
    <w:rsid w:val="000C4D98"/>
    <w:rsid w:val="000C72F6"/>
    <w:rsid w:val="000D028F"/>
    <w:rsid w:val="000D18D7"/>
    <w:rsid w:val="000D1E9B"/>
    <w:rsid w:val="000D419B"/>
    <w:rsid w:val="000E43A7"/>
    <w:rsid w:val="000E6808"/>
    <w:rsid w:val="000F386C"/>
    <w:rsid w:val="000F742E"/>
    <w:rsid w:val="001009A8"/>
    <w:rsid w:val="00102A0B"/>
    <w:rsid w:val="001078F8"/>
    <w:rsid w:val="00110AD0"/>
    <w:rsid w:val="00117E28"/>
    <w:rsid w:val="00123D00"/>
    <w:rsid w:val="00124DB2"/>
    <w:rsid w:val="0012632C"/>
    <w:rsid w:val="001353CE"/>
    <w:rsid w:val="00135D3D"/>
    <w:rsid w:val="00136E1F"/>
    <w:rsid w:val="0013716B"/>
    <w:rsid w:val="00137F95"/>
    <w:rsid w:val="00140AD8"/>
    <w:rsid w:val="00145CB4"/>
    <w:rsid w:val="00146548"/>
    <w:rsid w:val="00146A64"/>
    <w:rsid w:val="00150095"/>
    <w:rsid w:val="001552C5"/>
    <w:rsid w:val="00155894"/>
    <w:rsid w:val="0015604B"/>
    <w:rsid w:val="0015619D"/>
    <w:rsid w:val="001579A6"/>
    <w:rsid w:val="001601BB"/>
    <w:rsid w:val="00164295"/>
    <w:rsid w:val="001648CD"/>
    <w:rsid w:val="00171D49"/>
    <w:rsid w:val="00173E19"/>
    <w:rsid w:val="00176092"/>
    <w:rsid w:val="00180394"/>
    <w:rsid w:val="00180A6C"/>
    <w:rsid w:val="00181FC1"/>
    <w:rsid w:val="001841B8"/>
    <w:rsid w:val="001876FB"/>
    <w:rsid w:val="0019153C"/>
    <w:rsid w:val="00191ABF"/>
    <w:rsid w:val="001921FC"/>
    <w:rsid w:val="00197404"/>
    <w:rsid w:val="001A1632"/>
    <w:rsid w:val="001A67E0"/>
    <w:rsid w:val="001A6D10"/>
    <w:rsid w:val="001A74AD"/>
    <w:rsid w:val="001A7CCB"/>
    <w:rsid w:val="001A7DC3"/>
    <w:rsid w:val="001B1A2F"/>
    <w:rsid w:val="001B2AAE"/>
    <w:rsid w:val="001B3905"/>
    <w:rsid w:val="001B70CB"/>
    <w:rsid w:val="001C1C0F"/>
    <w:rsid w:val="001C1F9B"/>
    <w:rsid w:val="001C4D33"/>
    <w:rsid w:val="001C6699"/>
    <w:rsid w:val="001D22D6"/>
    <w:rsid w:val="001D530C"/>
    <w:rsid w:val="001D547B"/>
    <w:rsid w:val="001D57C0"/>
    <w:rsid w:val="001D7F28"/>
    <w:rsid w:val="001E05C6"/>
    <w:rsid w:val="001E1580"/>
    <w:rsid w:val="001E4DB5"/>
    <w:rsid w:val="001E666D"/>
    <w:rsid w:val="001E66E0"/>
    <w:rsid w:val="001E7601"/>
    <w:rsid w:val="001F6D80"/>
    <w:rsid w:val="001F7D0A"/>
    <w:rsid w:val="00200614"/>
    <w:rsid w:val="00200B60"/>
    <w:rsid w:val="00207463"/>
    <w:rsid w:val="0021115A"/>
    <w:rsid w:val="00211FE0"/>
    <w:rsid w:val="00213E33"/>
    <w:rsid w:val="00215C5F"/>
    <w:rsid w:val="0022154F"/>
    <w:rsid w:val="0023046B"/>
    <w:rsid w:val="002329ED"/>
    <w:rsid w:val="0023495A"/>
    <w:rsid w:val="00235299"/>
    <w:rsid w:val="00237B5F"/>
    <w:rsid w:val="002423B9"/>
    <w:rsid w:val="00242C2C"/>
    <w:rsid w:val="002519BD"/>
    <w:rsid w:val="0025229A"/>
    <w:rsid w:val="0025520A"/>
    <w:rsid w:val="00255BC8"/>
    <w:rsid w:val="00255D45"/>
    <w:rsid w:val="00256467"/>
    <w:rsid w:val="00257DDF"/>
    <w:rsid w:val="002652EF"/>
    <w:rsid w:val="00265773"/>
    <w:rsid w:val="002659AC"/>
    <w:rsid w:val="00267966"/>
    <w:rsid w:val="00267DB8"/>
    <w:rsid w:val="00271DF9"/>
    <w:rsid w:val="002736AB"/>
    <w:rsid w:val="00274ACD"/>
    <w:rsid w:val="00280AE4"/>
    <w:rsid w:val="002821A0"/>
    <w:rsid w:val="00282583"/>
    <w:rsid w:val="00285879"/>
    <w:rsid w:val="00286F84"/>
    <w:rsid w:val="002875B2"/>
    <w:rsid w:val="00291CDD"/>
    <w:rsid w:val="002927B1"/>
    <w:rsid w:val="00296A97"/>
    <w:rsid w:val="00296BB5"/>
    <w:rsid w:val="002A01B4"/>
    <w:rsid w:val="002A2E4C"/>
    <w:rsid w:val="002A677F"/>
    <w:rsid w:val="002B0587"/>
    <w:rsid w:val="002B261D"/>
    <w:rsid w:val="002B39C3"/>
    <w:rsid w:val="002B47E7"/>
    <w:rsid w:val="002B63B4"/>
    <w:rsid w:val="002C018B"/>
    <w:rsid w:val="002C4391"/>
    <w:rsid w:val="002C6581"/>
    <w:rsid w:val="002C73FE"/>
    <w:rsid w:val="002C7E64"/>
    <w:rsid w:val="002D72DC"/>
    <w:rsid w:val="002D739C"/>
    <w:rsid w:val="002D74A4"/>
    <w:rsid w:val="002D7AB9"/>
    <w:rsid w:val="002E0FCB"/>
    <w:rsid w:val="002E11D6"/>
    <w:rsid w:val="002E1DB0"/>
    <w:rsid w:val="002E5B56"/>
    <w:rsid w:val="002F70F3"/>
    <w:rsid w:val="002F76CF"/>
    <w:rsid w:val="002F7A40"/>
    <w:rsid w:val="00302308"/>
    <w:rsid w:val="00303DBD"/>
    <w:rsid w:val="00306FD1"/>
    <w:rsid w:val="0030715E"/>
    <w:rsid w:val="00311C18"/>
    <w:rsid w:val="00312B94"/>
    <w:rsid w:val="003140A4"/>
    <w:rsid w:val="00317E6D"/>
    <w:rsid w:val="0032561D"/>
    <w:rsid w:val="0033313A"/>
    <w:rsid w:val="0033412A"/>
    <w:rsid w:val="00340595"/>
    <w:rsid w:val="003417F6"/>
    <w:rsid w:val="00341AD0"/>
    <w:rsid w:val="00342D24"/>
    <w:rsid w:val="003432C2"/>
    <w:rsid w:val="0035116F"/>
    <w:rsid w:val="00351756"/>
    <w:rsid w:val="00351C4A"/>
    <w:rsid w:val="0035656F"/>
    <w:rsid w:val="003608EF"/>
    <w:rsid w:val="003616A0"/>
    <w:rsid w:val="00363312"/>
    <w:rsid w:val="0036431D"/>
    <w:rsid w:val="00365A18"/>
    <w:rsid w:val="00370454"/>
    <w:rsid w:val="00371133"/>
    <w:rsid w:val="003800BF"/>
    <w:rsid w:val="003807EE"/>
    <w:rsid w:val="003830B1"/>
    <w:rsid w:val="00384BF0"/>
    <w:rsid w:val="00384EA1"/>
    <w:rsid w:val="00386257"/>
    <w:rsid w:val="0038710C"/>
    <w:rsid w:val="00390AEB"/>
    <w:rsid w:val="00391055"/>
    <w:rsid w:val="00392592"/>
    <w:rsid w:val="00393188"/>
    <w:rsid w:val="00397071"/>
    <w:rsid w:val="003A0370"/>
    <w:rsid w:val="003A09CE"/>
    <w:rsid w:val="003A5643"/>
    <w:rsid w:val="003A6834"/>
    <w:rsid w:val="003A7AB6"/>
    <w:rsid w:val="003B478F"/>
    <w:rsid w:val="003B480A"/>
    <w:rsid w:val="003B4901"/>
    <w:rsid w:val="003B5A69"/>
    <w:rsid w:val="003C079E"/>
    <w:rsid w:val="003C2A81"/>
    <w:rsid w:val="003C7897"/>
    <w:rsid w:val="003D1301"/>
    <w:rsid w:val="003D4C29"/>
    <w:rsid w:val="003D6A4C"/>
    <w:rsid w:val="003E0B88"/>
    <w:rsid w:val="003E2B5A"/>
    <w:rsid w:val="003E7FAE"/>
    <w:rsid w:val="003F09B7"/>
    <w:rsid w:val="003F6F60"/>
    <w:rsid w:val="004022F5"/>
    <w:rsid w:val="00410816"/>
    <w:rsid w:val="004113D1"/>
    <w:rsid w:val="0042387F"/>
    <w:rsid w:val="00424BF4"/>
    <w:rsid w:val="00425495"/>
    <w:rsid w:val="00434EFC"/>
    <w:rsid w:val="00436AB1"/>
    <w:rsid w:val="004400D1"/>
    <w:rsid w:val="00440B13"/>
    <w:rsid w:val="004414E5"/>
    <w:rsid w:val="00447C02"/>
    <w:rsid w:val="00450CCC"/>
    <w:rsid w:val="00451121"/>
    <w:rsid w:val="0045477E"/>
    <w:rsid w:val="00455EFA"/>
    <w:rsid w:val="004606E6"/>
    <w:rsid w:val="0046319E"/>
    <w:rsid w:val="00465945"/>
    <w:rsid w:val="00476657"/>
    <w:rsid w:val="00477768"/>
    <w:rsid w:val="00482203"/>
    <w:rsid w:val="0048370B"/>
    <w:rsid w:val="004838A5"/>
    <w:rsid w:val="0048433D"/>
    <w:rsid w:val="00485D7D"/>
    <w:rsid w:val="0049059F"/>
    <w:rsid w:val="00491A98"/>
    <w:rsid w:val="00494AF9"/>
    <w:rsid w:val="00494CD6"/>
    <w:rsid w:val="0049698E"/>
    <w:rsid w:val="004A08A5"/>
    <w:rsid w:val="004A0A2D"/>
    <w:rsid w:val="004A5049"/>
    <w:rsid w:val="004B1FD9"/>
    <w:rsid w:val="004B218F"/>
    <w:rsid w:val="004B361C"/>
    <w:rsid w:val="004B656A"/>
    <w:rsid w:val="004B6771"/>
    <w:rsid w:val="004C0D39"/>
    <w:rsid w:val="004C304B"/>
    <w:rsid w:val="004C3425"/>
    <w:rsid w:val="004C6AB1"/>
    <w:rsid w:val="004D0518"/>
    <w:rsid w:val="004D0D15"/>
    <w:rsid w:val="004D2364"/>
    <w:rsid w:val="004D315E"/>
    <w:rsid w:val="004D35E1"/>
    <w:rsid w:val="004D3623"/>
    <w:rsid w:val="004D39DB"/>
    <w:rsid w:val="004D5901"/>
    <w:rsid w:val="004D5BEB"/>
    <w:rsid w:val="004D6692"/>
    <w:rsid w:val="004D6726"/>
    <w:rsid w:val="004D7D77"/>
    <w:rsid w:val="004E2FE7"/>
    <w:rsid w:val="004E3834"/>
    <w:rsid w:val="004E4905"/>
    <w:rsid w:val="004E6FE0"/>
    <w:rsid w:val="004E7500"/>
    <w:rsid w:val="004F5345"/>
    <w:rsid w:val="00502E89"/>
    <w:rsid w:val="0050455C"/>
    <w:rsid w:val="00505B35"/>
    <w:rsid w:val="00507C35"/>
    <w:rsid w:val="00511397"/>
    <w:rsid w:val="00521A33"/>
    <w:rsid w:val="00523598"/>
    <w:rsid w:val="005261D6"/>
    <w:rsid w:val="00530362"/>
    <w:rsid w:val="005340BB"/>
    <w:rsid w:val="00536A9D"/>
    <w:rsid w:val="005447CB"/>
    <w:rsid w:val="005451F3"/>
    <w:rsid w:val="00546C47"/>
    <w:rsid w:val="005522B9"/>
    <w:rsid w:val="00554855"/>
    <w:rsid w:val="00556C60"/>
    <w:rsid w:val="00557E23"/>
    <w:rsid w:val="0056136A"/>
    <w:rsid w:val="00561F2C"/>
    <w:rsid w:val="00563F6E"/>
    <w:rsid w:val="00565B17"/>
    <w:rsid w:val="00567D00"/>
    <w:rsid w:val="00570EC2"/>
    <w:rsid w:val="00575949"/>
    <w:rsid w:val="00575DDE"/>
    <w:rsid w:val="00577EB2"/>
    <w:rsid w:val="00581435"/>
    <w:rsid w:val="005833F5"/>
    <w:rsid w:val="005A0336"/>
    <w:rsid w:val="005A0622"/>
    <w:rsid w:val="005A45B0"/>
    <w:rsid w:val="005A6E48"/>
    <w:rsid w:val="005B5302"/>
    <w:rsid w:val="005C0918"/>
    <w:rsid w:val="005C1BF8"/>
    <w:rsid w:val="005C4433"/>
    <w:rsid w:val="005C5A52"/>
    <w:rsid w:val="005C6417"/>
    <w:rsid w:val="005C72CE"/>
    <w:rsid w:val="005D0995"/>
    <w:rsid w:val="005D3585"/>
    <w:rsid w:val="005D6809"/>
    <w:rsid w:val="005E2A91"/>
    <w:rsid w:val="005E3405"/>
    <w:rsid w:val="005E3870"/>
    <w:rsid w:val="005F0F1A"/>
    <w:rsid w:val="005F278C"/>
    <w:rsid w:val="005F7F92"/>
    <w:rsid w:val="006113D3"/>
    <w:rsid w:val="00615E04"/>
    <w:rsid w:val="00616B69"/>
    <w:rsid w:val="00620339"/>
    <w:rsid w:val="00622D48"/>
    <w:rsid w:val="0062303E"/>
    <w:rsid w:val="00627438"/>
    <w:rsid w:val="0062745A"/>
    <w:rsid w:val="006303BA"/>
    <w:rsid w:val="0063186E"/>
    <w:rsid w:val="00634668"/>
    <w:rsid w:val="006358D4"/>
    <w:rsid w:val="006366E7"/>
    <w:rsid w:val="00636B85"/>
    <w:rsid w:val="00637AE3"/>
    <w:rsid w:val="00641E01"/>
    <w:rsid w:val="0064298C"/>
    <w:rsid w:val="00642AAD"/>
    <w:rsid w:val="00645CAC"/>
    <w:rsid w:val="006477C1"/>
    <w:rsid w:val="00656D16"/>
    <w:rsid w:val="0065775E"/>
    <w:rsid w:val="00672B23"/>
    <w:rsid w:val="00672B7A"/>
    <w:rsid w:val="006745C9"/>
    <w:rsid w:val="006762BD"/>
    <w:rsid w:val="0067697D"/>
    <w:rsid w:val="0068497C"/>
    <w:rsid w:val="00685057"/>
    <w:rsid w:val="0069054E"/>
    <w:rsid w:val="0069554F"/>
    <w:rsid w:val="00697AAB"/>
    <w:rsid w:val="006A2156"/>
    <w:rsid w:val="006A3CDD"/>
    <w:rsid w:val="006A52D2"/>
    <w:rsid w:val="006B4523"/>
    <w:rsid w:val="006C556A"/>
    <w:rsid w:val="006D3601"/>
    <w:rsid w:val="006D3BA4"/>
    <w:rsid w:val="006D42A7"/>
    <w:rsid w:val="006D4E15"/>
    <w:rsid w:val="006E06AB"/>
    <w:rsid w:val="006F087E"/>
    <w:rsid w:val="006F1DB2"/>
    <w:rsid w:val="006F6107"/>
    <w:rsid w:val="006F6109"/>
    <w:rsid w:val="006F6E6F"/>
    <w:rsid w:val="007039CA"/>
    <w:rsid w:val="00704045"/>
    <w:rsid w:val="00704767"/>
    <w:rsid w:val="007049A0"/>
    <w:rsid w:val="00704FD3"/>
    <w:rsid w:val="00705EAE"/>
    <w:rsid w:val="007066F8"/>
    <w:rsid w:val="00707989"/>
    <w:rsid w:val="00707DFB"/>
    <w:rsid w:val="0071401C"/>
    <w:rsid w:val="007140DF"/>
    <w:rsid w:val="0071720D"/>
    <w:rsid w:val="00717D73"/>
    <w:rsid w:val="00720159"/>
    <w:rsid w:val="007225C6"/>
    <w:rsid w:val="00726D2F"/>
    <w:rsid w:val="007342AD"/>
    <w:rsid w:val="007349A1"/>
    <w:rsid w:val="00737F20"/>
    <w:rsid w:val="00743099"/>
    <w:rsid w:val="007432A6"/>
    <w:rsid w:val="007474EF"/>
    <w:rsid w:val="00747D5B"/>
    <w:rsid w:val="007509C1"/>
    <w:rsid w:val="00763D4D"/>
    <w:rsid w:val="0076644C"/>
    <w:rsid w:val="00771332"/>
    <w:rsid w:val="0077445E"/>
    <w:rsid w:val="0077469E"/>
    <w:rsid w:val="00783967"/>
    <w:rsid w:val="007878A7"/>
    <w:rsid w:val="00792933"/>
    <w:rsid w:val="0079489A"/>
    <w:rsid w:val="00794CBD"/>
    <w:rsid w:val="007A180C"/>
    <w:rsid w:val="007A7BA0"/>
    <w:rsid w:val="007B0AC4"/>
    <w:rsid w:val="007B4979"/>
    <w:rsid w:val="007C0D6F"/>
    <w:rsid w:val="007C29F5"/>
    <w:rsid w:val="007C501C"/>
    <w:rsid w:val="007C6ADE"/>
    <w:rsid w:val="007D31DE"/>
    <w:rsid w:val="007D38D6"/>
    <w:rsid w:val="007D4007"/>
    <w:rsid w:val="007E7D1E"/>
    <w:rsid w:val="007F1760"/>
    <w:rsid w:val="007F29F6"/>
    <w:rsid w:val="007F586B"/>
    <w:rsid w:val="008107B3"/>
    <w:rsid w:val="0081118A"/>
    <w:rsid w:val="0081209C"/>
    <w:rsid w:val="00812A96"/>
    <w:rsid w:val="00814526"/>
    <w:rsid w:val="00815186"/>
    <w:rsid w:val="0081684A"/>
    <w:rsid w:val="008233F9"/>
    <w:rsid w:val="008242AD"/>
    <w:rsid w:val="0082432F"/>
    <w:rsid w:val="00824375"/>
    <w:rsid w:val="00825235"/>
    <w:rsid w:val="0082709C"/>
    <w:rsid w:val="008320A0"/>
    <w:rsid w:val="008320CE"/>
    <w:rsid w:val="00833BE5"/>
    <w:rsid w:val="00835059"/>
    <w:rsid w:val="00836C06"/>
    <w:rsid w:val="00841566"/>
    <w:rsid w:val="008442EB"/>
    <w:rsid w:val="0084534E"/>
    <w:rsid w:val="008512FC"/>
    <w:rsid w:val="008635F0"/>
    <w:rsid w:val="00864C03"/>
    <w:rsid w:val="00874C34"/>
    <w:rsid w:val="00876820"/>
    <w:rsid w:val="0088156F"/>
    <w:rsid w:val="00882099"/>
    <w:rsid w:val="00882108"/>
    <w:rsid w:val="0088419A"/>
    <w:rsid w:val="00892BD1"/>
    <w:rsid w:val="00893520"/>
    <w:rsid w:val="008961F5"/>
    <w:rsid w:val="00897453"/>
    <w:rsid w:val="008A1C0E"/>
    <w:rsid w:val="008A2A61"/>
    <w:rsid w:val="008A2DD9"/>
    <w:rsid w:val="008A3CAA"/>
    <w:rsid w:val="008A6F8D"/>
    <w:rsid w:val="008A73FE"/>
    <w:rsid w:val="008B22E4"/>
    <w:rsid w:val="008B6A97"/>
    <w:rsid w:val="008B7288"/>
    <w:rsid w:val="008C3014"/>
    <w:rsid w:val="008C351D"/>
    <w:rsid w:val="008C530A"/>
    <w:rsid w:val="008C5E4C"/>
    <w:rsid w:val="008C6F56"/>
    <w:rsid w:val="008D0B7C"/>
    <w:rsid w:val="008D286F"/>
    <w:rsid w:val="008D3589"/>
    <w:rsid w:val="008D413B"/>
    <w:rsid w:val="008D4C68"/>
    <w:rsid w:val="008D5EC4"/>
    <w:rsid w:val="008E045E"/>
    <w:rsid w:val="008E1570"/>
    <w:rsid w:val="008E204D"/>
    <w:rsid w:val="008E47EC"/>
    <w:rsid w:val="008E6987"/>
    <w:rsid w:val="008F1DD6"/>
    <w:rsid w:val="008F32A7"/>
    <w:rsid w:val="008F656A"/>
    <w:rsid w:val="008F760A"/>
    <w:rsid w:val="0090086C"/>
    <w:rsid w:val="00900FBF"/>
    <w:rsid w:val="009141DF"/>
    <w:rsid w:val="00915AE9"/>
    <w:rsid w:val="0091751B"/>
    <w:rsid w:val="00921017"/>
    <w:rsid w:val="00923760"/>
    <w:rsid w:val="0093010E"/>
    <w:rsid w:val="009313B4"/>
    <w:rsid w:val="00932468"/>
    <w:rsid w:val="00933098"/>
    <w:rsid w:val="00933194"/>
    <w:rsid w:val="00934DDF"/>
    <w:rsid w:val="0093563E"/>
    <w:rsid w:val="0093687C"/>
    <w:rsid w:val="009428FD"/>
    <w:rsid w:val="009462EF"/>
    <w:rsid w:val="009475F4"/>
    <w:rsid w:val="00952D4D"/>
    <w:rsid w:val="009539A5"/>
    <w:rsid w:val="00955907"/>
    <w:rsid w:val="009611E2"/>
    <w:rsid w:val="0096253D"/>
    <w:rsid w:val="009651F7"/>
    <w:rsid w:val="0097188B"/>
    <w:rsid w:val="0097192E"/>
    <w:rsid w:val="009727A9"/>
    <w:rsid w:val="00982717"/>
    <w:rsid w:val="00987DD7"/>
    <w:rsid w:val="00993E9D"/>
    <w:rsid w:val="009942F1"/>
    <w:rsid w:val="00994434"/>
    <w:rsid w:val="0099460E"/>
    <w:rsid w:val="009958D8"/>
    <w:rsid w:val="00997852"/>
    <w:rsid w:val="009A31BE"/>
    <w:rsid w:val="009A6088"/>
    <w:rsid w:val="009A637A"/>
    <w:rsid w:val="009A74BA"/>
    <w:rsid w:val="009B044C"/>
    <w:rsid w:val="009B1A00"/>
    <w:rsid w:val="009B3D69"/>
    <w:rsid w:val="009B653E"/>
    <w:rsid w:val="009C154F"/>
    <w:rsid w:val="009C697F"/>
    <w:rsid w:val="009D3BFE"/>
    <w:rsid w:val="009E13BD"/>
    <w:rsid w:val="009E23D5"/>
    <w:rsid w:val="009E7346"/>
    <w:rsid w:val="009E7E36"/>
    <w:rsid w:val="009F4CF0"/>
    <w:rsid w:val="009F4F6B"/>
    <w:rsid w:val="009F7DA5"/>
    <w:rsid w:val="00A00ECC"/>
    <w:rsid w:val="00A01047"/>
    <w:rsid w:val="00A04CAE"/>
    <w:rsid w:val="00A0611D"/>
    <w:rsid w:val="00A062CA"/>
    <w:rsid w:val="00A137BE"/>
    <w:rsid w:val="00A13992"/>
    <w:rsid w:val="00A1535B"/>
    <w:rsid w:val="00A157EF"/>
    <w:rsid w:val="00A1681F"/>
    <w:rsid w:val="00A17090"/>
    <w:rsid w:val="00A17462"/>
    <w:rsid w:val="00A17E1D"/>
    <w:rsid w:val="00A2552A"/>
    <w:rsid w:val="00A262F4"/>
    <w:rsid w:val="00A30A94"/>
    <w:rsid w:val="00A30AF7"/>
    <w:rsid w:val="00A32C18"/>
    <w:rsid w:val="00A34C45"/>
    <w:rsid w:val="00A3518E"/>
    <w:rsid w:val="00A446F3"/>
    <w:rsid w:val="00A5684B"/>
    <w:rsid w:val="00A624AD"/>
    <w:rsid w:val="00A6399F"/>
    <w:rsid w:val="00A642D2"/>
    <w:rsid w:val="00A64638"/>
    <w:rsid w:val="00A67800"/>
    <w:rsid w:val="00A67A8F"/>
    <w:rsid w:val="00A75E16"/>
    <w:rsid w:val="00A7694F"/>
    <w:rsid w:val="00A81A78"/>
    <w:rsid w:val="00A81D3E"/>
    <w:rsid w:val="00A830E9"/>
    <w:rsid w:val="00A90B6C"/>
    <w:rsid w:val="00A92CAA"/>
    <w:rsid w:val="00A93B1B"/>
    <w:rsid w:val="00A93E88"/>
    <w:rsid w:val="00A9698C"/>
    <w:rsid w:val="00A970ED"/>
    <w:rsid w:val="00AA68D1"/>
    <w:rsid w:val="00AA744B"/>
    <w:rsid w:val="00AB424C"/>
    <w:rsid w:val="00AC00F3"/>
    <w:rsid w:val="00AC0EB8"/>
    <w:rsid w:val="00AC12DD"/>
    <w:rsid w:val="00AC235A"/>
    <w:rsid w:val="00AC4068"/>
    <w:rsid w:val="00AC45FE"/>
    <w:rsid w:val="00AC6442"/>
    <w:rsid w:val="00AC781F"/>
    <w:rsid w:val="00AD5F02"/>
    <w:rsid w:val="00AD6C5A"/>
    <w:rsid w:val="00AD714C"/>
    <w:rsid w:val="00AE1830"/>
    <w:rsid w:val="00AE5DED"/>
    <w:rsid w:val="00AF2156"/>
    <w:rsid w:val="00AF24BC"/>
    <w:rsid w:val="00AF2F82"/>
    <w:rsid w:val="00AF4D67"/>
    <w:rsid w:val="00AF4FBA"/>
    <w:rsid w:val="00B00390"/>
    <w:rsid w:val="00B004AB"/>
    <w:rsid w:val="00B0095E"/>
    <w:rsid w:val="00B00C98"/>
    <w:rsid w:val="00B02D1E"/>
    <w:rsid w:val="00B03F13"/>
    <w:rsid w:val="00B04EBB"/>
    <w:rsid w:val="00B05615"/>
    <w:rsid w:val="00B12D7C"/>
    <w:rsid w:val="00B15ECC"/>
    <w:rsid w:val="00B1713B"/>
    <w:rsid w:val="00B207AE"/>
    <w:rsid w:val="00B21ABE"/>
    <w:rsid w:val="00B26557"/>
    <w:rsid w:val="00B2700A"/>
    <w:rsid w:val="00B30329"/>
    <w:rsid w:val="00B3105C"/>
    <w:rsid w:val="00B314C2"/>
    <w:rsid w:val="00B322DB"/>
    <w:rsid w:val="00B40AE2"/>
    <w:rsid w:val="00B477D3"/>
    <w:rsid w:val="00B5361C"/>
    <w:rsid w:val="00B5362E"/>
    <w:rsid w:val="00B54392"/>
    <w:rsid w:val="00B61720"/>
    <w:rsid w:val="00B66801"/>
    <w:rsid w:val="00B70650"/>
    <w:rsid w:val="00B77107"/>
    <w:rsid w:val="00B77334"/>
    <w:rsid w:val="00B84FDA"/>
    <w:rsid w:val="00B85BC0"/>
    <w:rsid w:val="00B862F5"/>
    <w:rsid w:val="00B86B4B"/>
    <w:rsid w:val="00B92F75"/>
    <w:rsid w:val="00B94291"/>
    <w:rsid w:val="00B94B18"/>
    <w:rsid w:val="00B94DFA"/>
    <w:rsid w:val="00B970BA"/>
    <w:rsid w:val="00BA3FDB"/>
    <w:rsid w:val="00BA4D85"/>
    <w:rsid w:val="00BA7227"/>
    <w:rsid w:val="00BB0791"/>
    <w:rsid w:val="00BB3E5F"/>
    <w:rsid w:val="00BB4617"/>
    <w:rsid w:val="00BB5510"/>
    <w:rsid w:val="00BB5CAB"/>
    <w:rsid w:val="00BC5B79"/>
    <w:rsid w:val="00BC6FB0"/>
    <w:rsid w:val="00BC7BEB"/>
    <w:rsid w:val="00BD06AB"/>
    <w:rsid w:val="00BD1519"/>
    <w:rsid w:val="00BD3A80"/>
    <w:rsid w:val="00BD4E76"/>
    <w:rsid w:val="00BE4864"/>
    <w:rsid w:val="00BE5754"/>
    <w:rsid w:val="00BE661C"/>
    <w:rsid w:val="00BF0866"/>
    <w:rsid w:val="00BF0DEC"/>
    <w:rsid w:val="00BF17B7"/>
    <w:rsid w:val="00BF4AFC"/>
    <w:rsid w:val="00BF7F0F"/>
    <w:rsid w:val="00C003BE"/>
    <w:rsid w:val="00C03DCF"/>
    <w:rsid w:val="00C04776"/>
    <w:rsid w:val="00C10189"/>
    <w:rsid w:val="00C10292"/>
    <w:rsid w:val="00C129AF"/>
    <w:rsid w:val="00C14F90"/>
    <w:rsid w:val="00C25667"/>
    <w:rsid w:val="00C267F5"/>
    <w:rsid w:val="00C43F44"/>
    <w:rsid w:val="00C468D6"/>
    <w:rsid w:val="00C5019F"/>
    <w:rsid w:val="00C50E11"/>
    <w:rsid w:val="00C5170C"/>
    <w:rsid w:val="00C5210B"/>
    <w:rsid w:val="00C53783"/>
    <w:rsid w:val="00C54DEA"/>
    <w:rsid w:val="00C5547D"/>
    <w:rsid w:val="00C5670C"/>
    <w:rsid w:val="00C607D0"/>
    <w:rsid w:val="00C629BF"/>
    <w:rsid w:val="00C735AF"/>
    <w:rsid w:val="00C77822"/>
    <w:rsid w:val="00C810A8"/>
    <w:rsid w:val="00C82C31"/>
    <w:rsid w:val="00C846A6"/>
    <w:rsid w:val="00C87168"/>
    <w:rsid w:val="00C87C91"/>
    <w:rsid w:val="00C94583"/>
    <w:rsid w:val="00C94854"/>
    <w:rsid w:val="00CA2104"/>
    <w:rsid w:val="00CA3EC1"/>
    <w:rsid w:val="00CA7012"/>
    <w:rsid w:val="00CA7E55"/>
    <w:rsid w:val="00CA7ED7"/>
    <w:rsid w:val="00CB1A3C"/>
    <w:rsid w:val="00CB6C17"/>
    <w:rsid w:val="00CC2895"/>
    <w:rsid w:val="00CC31A7"/>
    <w:rsid w:val="00CC3240"/>
    <w:rsid w:val="00CC4C2E"/>
    <w:rsid w:val="00CC5639"/>
    <w:rsid w:val="00CC7005"/>
    <w:rsid w:val="00CD0B7D"/>
    <w:rsid w:val="00CD79C6"/>
    <w:rsid w:val="00CE1010"/>
    <w:rsid w:val="00CE1F0D"/>
    <w:rsid w:val="00CE4BEB"/>
    <w:rsid w:val="00CE51E3"/>
    <w:rsid w:val="00CF169D"/>
    <w:rsid w:val="00CF4DBE"/>
    <w:rsid w:val="00CF5C57"/>
    <w:rsid w:val="00D002AA"/>
    <w:rsid w:val="00D00FF5"/>
    <w:rsid w:val="00D01B35"/>
    <w:rsid w:val="00D07A0B"/>
    <w:rsid w:val="00D10EBE"/>
    <w:rsid w:val="00D13204"/>
    <w:rsid w:val="00D15477"/>
    <w:rsid w:val="00D161AF"/>
    <w:rsid w:val="00D1623D"/>
    <w:rsid w:val="00D20CEE"/>
    <w:rsid w:val="00D225A1"/>
    <w:rsid w:val="00D23295"/>
    <w:rsid w:val="00D25AD9"/>
    <w:rsid w:val="00D30488"/>
    <w:rsid w:val="00D33411"/>
    <w:rsid w:val="00D339E0"/>
    <w:rsid w:val="00D36DE0"/>
    <w:rsid w:val="00D36E86"/>
    <w:rsid w:val="00D4156D"/>
    <w:rsid w:val="00D419C5"/>
    <w:rsid w:val="00D43164"/>
    <w:rsid w:val="00D44DF9"/>
    <w:rsid w:val="00D50C57"/>
    <w:rsid w:val="00D553CC"/>
    <w:rsid w:val="00D569F7"/>
    <w:rsid w:val="00D57619"/>
    <w:rsid w:val="00D57B39"/>
    <w:rsid w:val="00D62FE3"/>
    <w:rsid w:val="00D635C9"/>
    <w:rsid w:val="00D63896"/>
    <w:rsid w:val="00D63B1A"/>
    <w:rsid w:val="00D64B62"/>
    <w:rsid w:val="00D65266"/>
    <w:rsid w:val="00D670D3"/>
    <w:rsid w:val="00D71D83"/>
    <w:rsid w:val="00D72154"/>
    <w:rsid w:val="00D7265C"/>
    <w:rsid w:val="00D737DE"/>
    <w:rsid w:val="00D76525"/>
    <w:rsid w:val="00D772FD"/>
    <w:rsid w:val="00D80446"/>
    <w:rsid w:val="00D822D3"/>
    <w:rsid w:val="00D85771"/>
    <w:rsid w:val="00D85B79"/>
    <w:rsid w:val="00D867A2"/>
    <w:rsid w:val="00D90CEF"/>
    <w:rsid w:val="00D92012"/>
    <w:rsid w:val="00D939DD"/>
    <w:rsid w:val="00D941CE"/>
    <w:rsid w:val="00D9705D"/>
    <w:rsid w:val="00DA217C"/>
    <w:rsid w:val="00DA2995"/>
    <w:rsid w:val="00DA77C3"/>
    <w:rsid w:val="00DB72A5"/>
    <w:rsid w:val="00DB7630"/>
    <w:rsid w:val="00DC2450"/>
    <w:rsid w:val="00DC3A39"/>
    <w:rsid w:val="00DC765B"/>
    <w:rsid w:val="00DD0F41"/>
    <w:rsid w:val="00DD1FC6"/>
    <w:rsid w:val="00DD4911"/>
    <w:rsid w:val="00DD7647"/>
    <w:rsid w:val="00DD7951"/>
    <w:rsid w:val="00DE0100"/>
    <w:rsid w:val="00DE44B2"/>
    <w:rsid w:val="00DE5503"/>
    <w:rsid w:val="00DE62E7"/>
    <w:rsid w:val="00DE7FDC"/>
    <w:rsid w:val="00DF2423"/>
    <w:rsid w:val="00DF2AF3"/>
    <w:rsid w:val="00DF4C08"/>
    <w:rsid w:val="00DF6FE2"/>
    <w:rsid w:val="00E00BFC"/>
    <w:rsid w:val="00E04A1A"/>
    <w:rsid w:val="00E0756B"/>
    <w:rsid w:val="00E1120D"/>
    <w:rsid w:val="00E12029"/>
    <w:rsid w:val="00E1558E"/>
    <w:rsid w:val="00E2088A"/>
    <w:rsid w:val="00E20968"/>
    <w:rsid w:val="00E217F4"/>
    <w:rsid w:val="00E22B99"/>
    <w:rsid w:val="00E23A0A"/>
    <w:rsid w:val="00E26815"/>
    <w:rsid w:val="00E30F63"/>
    <w:rsid w:val="00E31B51"/>
    <w:rsid w:val="00E33EBB"/>
    <w:rsid w:val="00E34170"/>
    <w:rsid w:val="00E342A1"/>
    <w:rsid w:val="00E40BBF"/>
    <w:rsid w:val="00E42CFE"/>
    <w:rsid w:val="00E46748"/>
    <w:rsid w:val="00E47F21"/>
    <w:rsid w:val="00E522BF"/>
    <w:rsid w:val="00E547DE"/>
    <w:rsid w:val="00E55C2B"/>
    <w:rsid w:val="00E57400"/>
    <w:rsid w:val="00E7080C"/>
    <w:rsid w:val="00E730DF"/>
    <w:rsid w:val="00E7387A"/>
    <w:rsid w:val="00E74DE1"/>
    <w:rsid w:val="00E7612B"/>
    <w:rsid w:val="00E840D1"/>
    <w:rsid w:val="00E85119"/>
    <w:rsid w:val="00E85EC3"/>
    <w:rsid w:val="00E87EC6"/>
    <w:rsid w:val="00E912A7"/>
    <w:rsid w:val="00E91FD5"/>
    <w:rsid w:val="00E922E4"/>
    <w:rsid w:val="00E94A3F"/>
    <w:rsid w:val="00E9713A"/>
    <w:rsid w:val="00EA0B80"/>
    <w:rsid w:val="00EA4C09"/>
    <w:rsid w:val="00EB35AF"/>
    <w:rsid w:val="00EB551A"/>
    <w:rsid w:val="00EC1464"/>
    <w:rsid w:val="00EC201E"/>
    <w:rsid w:val="00EC2C31"/>
    <w:rsid w:val="00EC677D"/>
    <w:rsid w:val="00EC6C24"/>
    <w:rsid w:val="00ED09D1"/>
    <w:rsid w:val="00ED0A61"/>
    <w:rsid w:val="00ED57A8"/>
    <w:rsid w:val="00ED5971"/>
    <w:rsid w:val="00ED5E0D"/>
    <w:rsid w:val="00ED62E3"/>
    <w:rsid w:val="00EE4CED"/>
    <w:rsid w:val="00EE5F42"/>
    <w:rsid w:val="00EF261B"/>
    <w:rsid w:val="00EF43D4"/>
    <w:rsid w:val="00EF59FE"/>
    <w:rsid w:val="00EF6E4F"/>
    <w:rsid w:val="00F00C83"/>
    <w:rsid w:val="00F01AE3"/>
    <w:rsid w:val="00F07DC3"/>
    <w:rsid w:val="00F10DF3"/>
    <w:rsid w:val="00F11E4F"/>
    <w:rsid w:val="00F12B07"/>
    <w:rsid w:val="00F150F9"/>
    <w:rsid w:val="00F15903"/>
    <w:rsid w:val="00F17109"/>
    <w:rsid w:val="00F2022C"/>
    <w:rsid w:val="00F20534"/>
    <w:rsid w:val="00F23D6C"/>
    <w:rsid w:val="00F244A1"/>
    <w:rsid w:val="00F24AB8"/>
    <w:rsid w:val="00F26F03"/>
    <w:rsid w:val="00F37250"/>
    <w:rsid w:val="00F4085D"/>
    <w:rsid w:val="00F44234"/>
    <w:rsid w:val="00F472E0"/>
    <w:rsid w:val="00F53A20"/>
    <w:rsid w:val="00F55865"/>
    <w:rsid w:val="00F563C3"/>
    <w:rsid w:val="00F6574B"/>
    <w:rsid w:val="00F659D5"/>
    <w:rsid w:val="00F76D40"/>
    <w:rsid w:val="00F8114A"/>
    <w:rsid w:val="00F815AB"/>
    <w:rsid w:val="00F8342E"/>
    <w:rsid w:val="00F83ED1"/>
    <w:rsid w:val="00F85607"/>
    <w:rsid w:val="00F91083"/>
    <w:rsid w:val="00F925A4"/>
    <w:rsid w:val="00F94EDE"/>
    <w:rsid w:val="00F95BA1"/>
    <w:rsid w:val="00F9622D"/>
    <w:rsid w:val="00F97C6B"/>
    <w:rsid w:val="00FA01B9"/>
    <w:rsid w:val="00FB0207"/>
    <w:rsid w:val="00FB0F8C"/>
    <w:rsid w:val="00FB1766"/>
    <w:rsid w:val="00FB6035"/>
    <w:rsid w:val="00FC195D"/>
    <w:rsid w:val="00FC4C99"/>
    <w:rsid w:val="00FC5BBE"/>
    <w:rsid w:val="00FD2392"/>
    <w:rsid w:val="00FD662C"/>
    <w:rsid w:val="00FD6DBD"/>
    <w:rsid w:val="00FE18EC"/>
    <w:rsid w:val="00FE3098"/>
    <w:rsid w:val="00FE4F07"/>
    <w:rsid w:val="00FE5484"/>
    <w:rsid w:val="00FF6BE2"/>
    <w:rsid w:val="00FF6DA9"/>
    <w:rsid w:val="00FF70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330B873"/>
  <w15:docId w15:val="{7CB06E5B-D644-47DA-8D07-AC747B61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213E33"/>
    <w:rPr>
      <w:sz w:val="22"/>
      <w:szCs w:val="24"/>
      <w:lang w:bidi="he-IL"/>
    </w:rPr>
  </w:style>
  <w:style w:type="paragraph" w:styleId="Heading1">
    <w:name w:val="heading 1"/>
    <w:basedOn w:val="Normal"/>
    <w:next w:val="Normal"/>
    <w:link w:val="Heading1Char"/>
    <w:autoRedefine/>
    <w:qFormat/>
    <w:rsid w:val="0048370B"/>
    <w:pPr>
      <w:ind w:left="300"/>
      <w:outlineLvl w:val="0"/>
    </w:pPr>
    <w:rPr>
      <w:rFonts w:ascii="Cambria" w:hAnsi="Cambria"/>
      <w:color w:val="7F7F7F" w:themeColor="text1" w:themeTint="80"/>
      <w:lang w:eastAsia="en-US"/>
    </w:rPr>
  </w:style>
  <w:style w:type="paragraph" w:styleId="Heading2">
    <w:name w:val="heading 2"/>
    <w:basedOn w:val="IntenseQuote"/>
    <w:next w:val="Normal"/>
    <w:link w:val="Heading2Char"/>
    <w:autoRedefine/>
    <w:uiPriority w:val="9"/>
    <w:unhideWhenUsed/>
    <w:qFormat/>
    <w:rsid w:val="007066F8"/>
    <w:pPr>
      <w:numPr>
        <w:numId w:val="2"/>
      </w:numPr>
      <w:outlineLvl w:val="1"/>
    </w:pPr>
    <w:rPr>
      <w:color w:val="auto"/>
      <w:sz w:val="26"/>
    </w:rPr>
  </w:style>
  <w:style w:type="paragraph" w:styleId="Heading3">
    <w:name w:val="heading 3"/>
    <w:basedOn w:val="Normal"/>
    <w:next w:val="Normal"/>
    <w:link w:val="Heading3Char"/>
    <w:uiPriority w:val="9"/>
    <w:unhideWhenUsed/>
    <w:qFormat/>
    <w:rsid w:val="00F00C83"/>
    <w:pPr>
      <w:spacing w:before="12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1F6D80"/>
    <w:pPr>
      <w:spacing w:before="240" w:after="60"/>
      <w:outlineLvl w:val="3"/>
    </w:pPr>
    <w:rPr>
      <w:rFonts w:eastAsia="Times New Roman"/>
      <w:b/>
      <w:bCs/>
      <w:sz w:val="28"/>
      <w:szCs w:val="28"/>
    </w:rPr>
  </w:style>
  <w:style w:type="paragraph" w:styleId="Heading5">
    <w:name w:val="heading 5"/>
    <w:basedOn w:val="Normal"/>
    <w:next w:val="Normal"/>
    <w:link w:val="Heading5Char"/>
    <w:uiPriority w:val="9"/>
    <w:unhideWhenUsed/>
    <w:qFormat/>
    <w:rsid w:val="00D867A2"/>
    <w:pPr>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90AEB"/>
    <w:pPr>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720"/>
    <w:pPr>
      <w:tabs>
        <w:tab w:val="center" w:pos="4513"/>
        <w:tab w:val="right" w:pos="9026"/>
      </w:tabs>
    </w:pPr>
  </w:style>
  <w:style w:type="character" w:customStyle="1" w:styleId="HeaderChar">
    <w:name w:val="Header Char"/>
    <w:basedOn w:val="DefaultParagraphFont"/>
    <w:link w:val="Header"/>
    <w:uiPriority w:val="99"/>
    <w:rsid w:val="00B61720"/>
  </w:style>
  <w:style w:type="paragraph" w:styleId="Footer">
    <w:name w:val="footer"/>
    <w:basedOn w:val="Normal"/>
    <w:link w:val="FooterChar"/>
    <w:uiPriority w:val="99"/>
    <w:unhideWhenUsed/>
    <w:rsid w:val="00B61720"/>
    <w:pPr>
      <w:tabs>
        <w:tab w:val="center" w:pos="4513"/>
        <w:tab w:val="right" w:pos="9026"/>
      </w:tabs>
    </w:pPr>
  </w:style>
  <w:style w:type="character" w:customStyle="1" w:styleId="FooterChar">
    <w:name w:val="Footer Char"/>
    <w:basedOn w:val="DefaultParagraphFont"/>
    <w:link w:val="Footer"/>
    <w:uiPriority w:val="99"/>
    <w:rsid w:val="00B61720"/>
  </w:style>
  <w:style w:type="paragraph" w:styleId="BalloonText">
    <w:name w:val="Balloon Text"/>
    <w:basedOn w:val="Normal"/>
    <w:link w:val="BalloonTextChar"/>
    <w:uiPriority w:val="99"/>
    <w:semiHidden/>
    <w:unhideWhenUsed/>
    <w:rsid w:val="00B61720"/>
    <w:rPr>
      <w:rFonts w:ascii="Tahoma" w:hAnsi="Tahoma" w:cs="Tahoma"/>
      <w:sz w:val="16"/>
      <w:szCs w:val="16"/>
    </w:rPr>
  </w:style>
  <w:style w:type="character" w:customStyle="1" w:styleId="BalloonTextChar">
    <w:name w:val="Balloon Text Char"/>
    <w:basedOn w:val="DefaultParagraphFont"/>
    <w:link w:val="BalloonText"/>
    <w:uiPriority w:val="99"/>
    <w:semiHidden/>
    <w:rsid w:val="00B61720"/>
    <w:rPr>
      <w:rFonts w:ascii="Tahoma" w:hAnsi="Tahoma" w:cs="Tahoma"/>
      <w:sz w:val="16"/>
      <w:szCs w:val="16"/>
    </w:rPr>
  </w:style>
  <w:style w:type="table" w:styleId="TableGrid">
    <w:name w:val="Table Grid"/>
    <w:basedOn w:val="TableNormal"/>
    <w:uiPriority w:val="59"/>
    <w:rsid w:val="00B6172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48370B"/>
    <w:rPr>
      <w:rFonts w:ascii="Cambria" w:hAnsi="Cambria"/>
      <w:color w:val="7F7F7F" w:themeColor="text1" w:themeTint="80"/>
      <w:sz w:val="22"/>
      <w:szCs w:val="24"/>
      <w:lang w:eastAsia="en-US"/>
    </w:rPr>
  </w:style>
  <w:style w:type="paragraph" w:customStyle="1" w:styleId="ContentsHead">
    <w:name w:val="ContentsHead"/>
    <w:basedOn w:val="Normal"/>
    <w:link w:val="ContentsHeadChar"/>
    <w:autoRedefine/>
    <w:rsid w:val="000C1576"/>
    <w:pPr>
      <w:tabs>
        <w:tab w:val="center" w:pos="4533"/>
        <w:tab w:val="left" w:pos="9072"/>
      </w:tabs>
      <w:overflowPunct w:val="0"/>
      <w:autoSpaceDE w:val="0"/>
      <w:autoSpaceDN w:val="0"/>
      <w:adjustRightInd w:val="0"/>
      <w:spacing w:after="100" w:afterAutospacing="1" w:line="340" w:lineRule="atLeast"/>
      <w:textAlignment w:val="baseline"/>
    </w:pPr>
    <w:rPr>
      <w:rFonts w:ascii="AvantGarde" w:hAnsi="AvantGarde"/>
      <w:b/>
      <w:noProof/>
      <w:color w:val="003366"/>
      <w:sz w:val="28"/>
      <w:lang w:val="en-US"/>
      <w14:shadow w14:blurRad="50800" w14:dist="38100" w14:dir="2700000" w14:sx="100000" w14:sy="100000" w14:kx="0" w14:ky="0" w14:algn="tl">
        <w14:srgbClr w14:val="000000">
          <w14:alpha w14:val="60000"/>
        </w14:srgbClr>
      </w14:shadow>
    </w:rPr>
  </w:style>
  <w:style w:type="character" w:customStyle="1" w:styleId="ContentsHeadChar">
    <w:name w:val="ContentsHead Char"/>
    <w:basedOn w:val="DefaultParagraphFont"/>
    <w:link w:val="ContentsHead"/>
    <w:rsid w:val="000C1576"/>
    <w:rPr>
      <w:rFonts w:ascii="AvantGarde" w:eastAsia="Times New Roman" w:hAnsi="AvantGarde"/>
      <w:b/>
      <w:noProof/>
      <w:color w:val="003366"/>
      <w:sz w:val="28"/>
      <w:szCs w:val="24"/>
      <w:lang w:val="en-US" w:bidi="he-IL"/>
      <w14:shadow w14:blurRad="50800" w14:dist="38100" w14:dir="2700000" w14:sx="100000" w14:sy="100000" w14:kx="0" w14:ky="0" w14:algn="tl">
        <w14:srgbClr w14:val="000000">
          <w14:alpha w14:val="60000"/>
        </w14:srgbClr>
      </w14:shadow>
    </w:rPr>
  </w:style>
  <w:style w:type="character" w:customStyle="1" w:styleId="ListNumberChar">
    <w:name w:val="List Number Char"/>
    <w:basedOn w:val="DefaultParagraphFont"/>
    <w:link w:val="ListNumber"/>
    <w:rsid w:val="00274ACD"/>
    <w:rPr>
      <w:sz w:val="22"/>
      <w:szCs w:val="22"/>
      <w:lang w:bidi="he-IL"/>
    </w:rPr>
  </w:style>
  <w:style w:type="character" w:styleId="Hyperlink">
    <w:name w:val="Hyperlink"/>
    <w:basedOn w:val="DefaultParagraphFont"/>
    <w:uiPriority w:val="99"/>
    <w:rsid w:val="000C1576"/>
    <w:rPr>
      <w:color w:val="0000FF"/>
      <w:u w:val="single"/>
    </w:rPr>
  </w:style>
  <w:style w:type="paragraph" w:styleId="BodyText">
    <w:name w:val="Body Text"/>
    <w:basedOn w:val="Normal"/>
    <w:link w:val="BodyTextChar"/>
    <w:autoRedefine/>
    <w:rsid w:val="000C1576"/>
    <w:pPr>
      <w:spacing w:after="120"/>
    </w:pPr>
    <w:rPr>
      <w:rFonts w:ascii="New York" w:hAnsi="New York"/>
      <w:szCs w:val="20"/>
    </w:rPr>
  </w:style>
  <w:style w:type="character" w:customStyle="1" w:styleId="BodyTextChar">
    <w:name w:val="Body Text Char"/>
    <w:basedOn w:val="DefaultParagraphFont"/>
    <w:link w:val="BodyText"/>
    <w:rsid w:val="000C1576"/>
    <w:rPr>
      <w:rFonts w:ascii="New York" w:eastAsia="Times New Roman" w:hAnsi="New York"/>
      <w:sz w:val="22"/>
    </w:rPr>
  </w:style>
  <w:style w:type="paragraph" w:styleId="ListNumber">
    <w:name w:val="List Number"/>
    <w:basedOn w:val="Normal"/>
    <w:link w:val="ListNumberChar"/>
    <w:autoRedefine/>
    <w:qFormat/>
    <w:rsid w:val="00274ACD"/>
    <w:pPr>
      <w:numPr>
        <w:numId w:val="12"/>
      </w:numPr>
    </w:pPr>
    <w:rPr>
      <w:szCs w:val="22"/>
    </w:rPr>
  </w:style>
  <w:style w:type="paragraph" w:styleId="IntenseQuote">
    <w:name w:val="Intense Quote"/>
    <w:basedOn w:val="Normal"/>
    <w:next w:val="Normal"/>
    <w:link w:val="IntenseQuoteChar"/>
    <w:autoRedefine/>
    <w:uiPriority w:val="30"/>
    <w:qFormat/>
    <w:rsid w:val="00DA217C"/>
    <w:pPr>
      <w:numPr>
        <w:ilvl w:val="1"/>
        <w:numId w:val="1"/>
      </w:numPr>
      <w:pBdr>
        <w:bottom w:val="single" w:sz="4" w:space="4" w:color="4F81BD"/>
      </w:pBdr>
      <w:spacing w:before="200" w:after="280"/>
      <w:ind w:right="936"/>
    </w:pPr>
    <w:rPr>
      <w:rFonts w:ascii="Cambria" w:hAnsi="Cambria"/>
      <w:iCs/>
      <w:color w:val="17365D"/>
      <w:kern w:val="32"/>
      <w:sz w:val="28"/>
      <w:szCs w:val="32"/>
    </w:rPr>
  </w:style>
  <w:style w:type="character" w:customStyle="1" w:styleId="IntenseQuoteChar">
    <w:name w:val="Intense Quote Char"/>
    <w:basedOn w:val="DefaultParagraphFont"/>
    <w:link w:val="IntenseQuote"/>
    <w:uiPriority w:val="30"/>
    <w:rsid w:val="00DA217C"/>
    <w:rPr>
      <w:rFonts w:ascii="Cambria" w:hAnsi="Cambria"/>
      <w:iCs/>
      <w:color w:val="17365D"/>
      <w:kern w:val="32"/>
      <w:sz w:val="28"/>
      <w:szCs w:val="32"/>
    </w:rPr>
  </w:style>
  <w:style w:type="character" w:customStyle="1" w:styleId="Heading2Char">
    <w:name w:val="Heading 2 Char"/>
    <w:basedOn w:val="DefaultParagraphFont"/>
    <w:link w:val="Heading2"/>
    <w:uiPriority w:val="9"/>
    <w:rsid w:val="007066F8"/>
    <w:rPr>
      <w:rFonts w:ascii="Cambria" w:hAnsi="Cambria"/>
      <w:iCs/>
      <w:kern w:val="32"/>
      <w:sz w:val="26"/>
      <w:szCs w:val="32"/>
    </w:rPr>
  </w:style>
  <w:style w:type="paragraph" w:styleId="ListBullet">
    <w:name w:val="List Bullet"/>
    <w:basedOn w:val="Normal"/>
    <w:link w:val="ListBulletChar"/>
    <w:autoRedefine/>
    <w:qFormat/>
    <w:rsid w:val="0002271C"/>
    <w:pPr>
      <w:framePr w:hSpace="181" w:wrap="around" w:vAnchor="text" w:hAnchor="margin" w:y="365"/>
      <w:numPr>
        <w:numId w:val="3"/>
      </w:numPr>
      <w:spacing w:before="60"/>
      <w:ind w:left="283" w:hanging="170"/>
    </w:pPr>
    <w:rPr>
      <w:bCs/>
    </w:rPr>
  </w:style>
  <w:style w:type="character" w:customStyle="1" w:styleId="ListBulletChar">
    <w:name w:val="List Bullet Char"/>
    <w:basedOn w:val="DefaultParagraphFont"/>
    <w:link w:val="ListBullet"/>
    <w:rsid w:val="0002271C"/>
    <w:rPr>
      <w:rFonts w:asciiTheme="minorHAnsi" w:hAnsiTheme="minorHAnsi"/>
      <w:bCs/>
      <w:sz w:val="22"/>
      <w:szCs w:val="24"/>
    </w:rPr>
  </w:style>
  <w:style w:type="paragraph" w:styleId="Title">
    <w:name w:val="Title"/>
    <w:basedOn w:val="Normal"/>
    <w:next w:val="Normal"/>
    <w:link w:val="TitleChar"/>
    <w:autoRedefine/>
    <w:uiPriority w:val="10"/>
    <w:qFormat/>
    <w:rsid w:val="00FC5BBE"/>
    <w:pPr>
      <w:pBdr>
        <w:bottom w:val="single" w:sz="8" w:space="4" w:color="4F81BD"/>
      </w:pBdr>
      <w:spacing w:after="120"/>
      <w:ind w:left="357"/>
      <w:contextualSpacing/>
    </w:pPr>
    <w:rPr>
      <w:rFonts w:ascii="Cambria" w:hAnsi="Cambria"/>
      <w:spacing w:val="5"/>
      <w:kern w:val="28"/>
      <w:sz w:val="32"/>
      <w:szCs w:val="52"/>
      <w:lang w:eastAsia="en-US"/>
    </w:rPr>
  </w:style>
  <w:style w:type="character" w:customStyle="1" w:styleId="TitleChar">
    <w:name w:val="Title Char"/>
    <w:basedOn w:val="DefaultParagraphFont"/>
    <w:link w:val="Title"/>
    <w:uiPriority w:val="10"/>
    <w:rsid w:val="00FC5BBE"/>
    <w:rPr>
      <w:rFonts w:ascii="Cambria" w:hAnsi="Cambria"/>
      <w:spacing w:val="5"/>
      <w:kern w:val="28"/>
      <w:sz w:val="32"/>
      <w:szCs w:val="52"/>
      <w:lang w:eastAsia="en-US"/>
    </w:rPr>
  </w:style>
  <w:style w:type="character" w:styleId="IntenseEmphasis">
    <w:name w:val="Intense Emphasis"/>
    <w:basedOn w:val="DefaultParagraphFont"/>
    <w:uiPriority w:val="21"/>
    <w:qFormat/>
    <w:rsid w:val="00F37250"/>
    <w:rPr>
      <w:b/>
      <w:bCs/>
      <w:iCs/>
      <w:color w:val="auto"/>
    </w:rPr>
  </w:style>
  <w:style w:type="character" w:customStyle="1" w:styleId="Heading3Char">
    <w:name w:val="Heading 3 Char"/>
    <w:basedOn w:val="DefaultParagraphFont"/>
    <w:link w:val="Heading3"/>
    <w:uiPriority w:val="9"/>
    <w:rsid w:val="00F00C83"/>
    <w:rPr>
      <w:rFonts w:ascii="Cambria" w:eastAsia="Times New Roman" w:hAnsi="Cambria"/>
      <w:b/>
      <w:bCs/>
      <w:sz w:val="26"/>
      <w:szCs w:val="26"/>
    </w:rPr>
  </w:style>
  <w:style w:type="character" w:customStyle="1" w:styleId="Heading4Char">
    <w:name w:val="Heading 4 Char"/>
    <w:basedOn w:val="DefaultParagraphFont"/>
    <w:link w:val="Heading4"/>
    <w:uiPriority w:val="9"/>
    <w:rsid w:val="001F6D80"/>
    <w:rPr>
      <w:rFonts w:ascii="Calibri" w:eastAsia="Times New Roman" w:hAnsi="Calibri" w:cs="Times New Roman"/>
      <w:b/>
      <w:bCs/>
      <w:sz w:val="28"/>
      <w:szCs w:val="28"/>
      <w:lang w:bidi="he-IL"/>
    </w:rPr>
  </w:style>
  <w:style w:type="paragraph" w:customStyle="1" w:styleId="StyleNumberedBefore19cmHanging063cm">
    <w:name w:val="Style Numbered Before:  1.9 cm Hanging:  0.63 cm"/>
    <w:basedOn w:val="ListNumber"/>
    <w:autoRedefine/>
    <w:rsid w:val="001F6D80"/>
    <w:pPr>
      <w:framePr w:wrap="around" w:hAnchor="text" w:y="323"/>
    </w:pPr>
    <w:rPr>
      <w:sz w:val="20"/>
      <w:szCs w:val="20"/>
      <w:lang w:val="en-US"/>
    </w:rPr>
  </w:style>
  <w:style w:type="paragraph" w:customStyle="1" w:styleId="StyleLatinArialComplexArial10ptAfter01cmBefore">
    <w:name w:val="Style (Latin) Arial (Complex) Arial 10 pt After:  0.1 cm Before..."/>
    <w:basedOn w:val="Normal"/>
    <w:autoRedefine/>
    <w:rsid w:val="001F6D80"/>
    <w:pPr>
      <w:ind w:right="57"/>
    </w:pPr>
    <w:rPr>
      <w:rFonts w:ascii="Arial" w:eastAsia="Times New Roman" w:hAnsi="Arial" w:cs="Arial"/>
      <w:sz w:val="20"/>
      <w:szCs w:val="20"/>
    </w:rPr>
  </w:style>
  <w:style w:type="paragraph" w:customStyle="1" w:styleId="StyleListNumberBold">
    <w:name w:val="Style List Number + Bold"/>
    <w:basedOn w:val="ListNumber"/>
    <w:link w:val="StyleListNumberBoldChar"/>
    <w:autoRedefine/>
    <w:rsid w:val="001F6D80"/>
    <w:pPr>
      <w:framePr w:wrap="around" w:hAnchor="text"/>
    </w:pPr>
    <w:rPr>
      <w:b/>
      <w:bCs/>
    </w:rPr>
  </w:style>
  <w:style w:type="character" w:customStyle="1" w:styleId="StyleListNumberBoldChar">
    <w:name w:val="Style List Number + Bold Char"/>
    <w:basedOn w:val="ListNumberChar"/>
    <w:link w:val="StyleListNumberBold"/>
    <w:rsid w:val="001F6D80"/>
    <w:rPr>
      <w:rFonts w:asciiTheme="minorHAnsi" w:hAnsiTheme="minorHAnsi"/>
      <w:b/>
      <w:bCs/>
      <w:sz w:val="22"/>
      <w:szCs w:val="22"/>
      <w:lang w:bidi="he-IL"/>
    </w:rPr>
  </w:style>
  <w:style w:type="paragraph" w:customStyle="1" w:styleId="Heading1info5991">
    <w:name w:val="Heading 1 info5991"/>
    <w:basedOn w:val="Normal"/>
    <w:next w:val="Normal"/>
    <w:link w:val="Heading1info5991Char"/>
    <w:autoRedefine/>
    <w:qFormat/>
    <w:rsid w:val="0099460E"/>
    <w:pPr>
      <w:pBdr>
        <w:bottom w:val="single" w:sz="8" w:space="4" w:color="4F81BD"/>
      </w:pBdr>
      <w:spacing w:after="300"/>
      <w:contextualSpacing/>
    </w:pPr>
    <w:rPr>
      <w:rFonts w:ascii="Cambria" w:eastAsia="Times New Roman" w:hAnsi="Cambria"/>
      <w:color w:val="17365D"/>
      <w:spacing w:val="5"/>
      <w:kern w:val="28"/>
      <w:sz w:val="44"/>
      <w:szCs w:val="52"/>
      <w:lang w:eastAsia="en-US"/>
    </w:rPr>
  </w:style>
  <w:style w:type="paragraph" w:customStyle="1" w:styleId="Heading2italicinfo5991">
    <w:name w:val="Heading 2 italic info5991"/>
    <w:basedOn w:val="IntenseQuote"/>
    <w:link w:val="Heading2italicinfo5991Char"/>
    <w:autoRedefine/>
    <w:qFormat/>
    <w:rsid w:val="001F6D80"/>
    <w:rPr>
      <w:rFonts w:ascii="Calibri" w:eastAsia="Times New Roman" w:hAnsi="Calibri"/>
      <w:b/>
      <w:bCs/>
      <w:i/>
      <w:kern w:val="0"/>
      <w:sz w:val="22"/>
      <w:szCs w:val="24"/>
    </w:rPr>
  </w:style>
  <w:style w:type="character" w:customStyle="1" w:styleId="Heading1info5991Char">
    <w:name w:val="Heading 1 info5991 Char"/>
    <w:basedOn w:val="DefaultParagraphFont"/>
    <w:link w:val="Heading1info5991"/>
    <w:rsid w:val="0099460E"/>
    <w:rPr>
      <w:rFonts w:ascii="Cambria" w:eastAsia="Times New Roman" w:hAnsi="Cambria"/>
      <w:color w:val="17365D"/>
      <w:spacing w:val="5"/>
      <w:kern w:val="28"/>
      <w:sz w:val="44"/>
      <w:szCs w:val="52"/>
      <w:lang w:eastAsia="en-US"/>
    </w:rPr>
  </w:style>
  <w:style w:type="character" w:customStyle="1" w:styleId="Heading2italicinfo5991Char">
    <w:name w:val="Heading 2 italic info5991 Char"/>
    <w:basedOn w:val="IntenseQuoteChar"/>
    <w:link w:val="Heading2italicinfo5991"/>
    <w:rsid w:val="001F6D80"/>
    <w:rPr>
      <w:rFonts w:ascii="Cambria" w:eastAsia="Times New Roman" w:hAnsi="Cambria"/>
      <w:b/>
      <w:bCs/>
      <w:i/>
      <w:iCs/>
      <w:color w:val="17365D"/>
      <w:kern w:val="32"/>
      <w:sz w:val="22"/>
      <w:szCs w:val="24"/>
    </w:rPr>
  </w:style>
  <w:style w:type="character" w:customStyle="1" w:styleId="StyleNewYork9pt">
    <w:name w:val="Style New York 9 pt"/>
    <w:basedOn w:val="DefaultParagraphFont"/>
    <w:rsid w:val="001F6D80"/>
    <w:rPr>
      <w:rFonts w:ascii="New York" w:hAnsi="New York"/>
      <w:sz w:val="22"/>
      <w:szCs w:val="18"/>
    </w:rPr>
  </w:style>
  <w:style w:type="paragraph" w:styleId="ListParagraph">
    <w:name w:val="List Paragraph"/>
    <w:basedOn w:val="Normal"/>
    <w:autoRedefine/>
    <w:uiPriority w:val="34"/>
    <w:qFormat/>
    <w:rsid w:val="00EF43D4"/>
    <w:pPr>
      <w:numPr>
        <w:numId w:val="34"/>
      </w:numPr>
      <w:contextualSpacing/>
    </w:pPr>
  </w:style>
  <w:style w:type="character" w:styleId="FollowedHyperlink">
    <w:name w:val="FollowedHyperlink"/>
    <w:basedOn w:val="DefaultParagraphFont"/>
    <w:unhideWhenUsed/>
    <w:rsid w:val="009F7DA5"/>
    <w:rPr>
      <w:color w:val="800080"/>
      <w:u w:val="single"/>
    </w:rPr>
  </w:style>
  <w:style w:type="paragraph" w:customStyle="1" w:styleId="Questionnaire">
    <w:name w:val="Questionnaire"/>
    <w:basedOn w:val="ListBullet"/>
    <w:autoRedefine/>
    <w:rsid w:val="00341AD0"/>
    <w:pPr>
      <w:framePr w:wrap="around" w:vAnchor="margin" w:hAnchor="text"/>
      <w:numPr>
        <w:numId w:val="0"/>
      </w:numPr>
      <w:ind w:left="567"/>
    </w:pPr>
    <w:rPr>
      <w:rFonts w:eastAsia="Times New Roman"/>
    </w:rPr>
  </w:style>
  <w:style w:type="character" w:customStyle="1" w:styleId="StyleLatinBoldSmallcaps">
    <w:name w:val="Style (Latin) Bold Small caps"/>
    <w:basedOn w:val="DefaultParagraphFont"/>
    <w:rsid w:val="002F76CF"/>
    <w:rPr>
      <w:b/>
      <w:i/>
      <w:smallCaps/>
    </w:rPr>
  </w:style>
  <w:style w:type="character" w:styleId="SubtleEmphasis">
    <w:name w:val="Subtle Emphasis"/>
    <w:basedOn w:val="DefaultParagraphFont"/>
    <w:uiPriority w:val="19"/>
    <w:qFormat/>
    <w:rsid w:val="001D547B"/>
    <w:rPr>
      <w:i/>
      <w:iCs/>
      <w:color w:val="808080"/>
    </w:rPr>
  </w:style>
  <w:style w:type="character" w:styleId="Strong">
    <w:name w:val="Strong"/>
    <w:basedOn w:val="DefaultParagraphFont"/>
    <w:uiPriority w:val="22"/>
    <w:qFormat/>
    <w:rsid w:val="00F11E4F"/>
    <w:rPr>
      <w:b/>
      <w:bCs/>
    </w:rPr>
  </w:style>
  <w:style w:type="character" w:styleId="BookTitle">
    <w:name w:val="Book Title"/>
    <w:basedOn w:val="DefaultParagraphFont"/>
    <w:uiPriority w:val="33"/>
    <w:qFormat/>
    <w:rsid w:val="00DD0F41"/>
    <w:rPr>
      <w:b/>
      <w:bCs/>
      <w:smallCaps/>
      <w:spacing w:val="5"/>
    </w:rPr>
  </w:style>
  <w:style w:type="character" w:styleId="Emphasis">
    <w:name w:val="Emphasis"/>
    <w:basedOn w:val="DefaultParagraphFont"/>
    <w:uiPriority w:val="20"/>
    <w:qFormat/>
    <w:rsid w:val="00E57400"/>
    <w:rPr>
      <w:i/>
      <w:iCs/>
    </w:rPr>
  </w:style>
  <w:style w:type="paragraph" w:customStyle="1" w:styleId="normaltablenumb">
    <w:name w:val="normal table numb"/>
    <w:basedOn w:val="Normal"/>
    <w:autoRedefine/>
    <w:qFormat/>
    <w:rsid w:val="003807EE"/>
    <w:pPr>
      <w:framePr w:hSpace="181" w:wrap="around" w:vAnchor="text" w:hAnchor="margin" w:y="365"/>
      <w:numPr>
        <w:numId w:val="4"/>
      </w:numPr>
      <w:spacing w:before="120" w:after="120"/>
    </w:pPr>
  </w:style>
  <w:style w:type="character" w:customStyle="1" w:styleId="Heading5Char">
    <w:name w:val="Heading 5 Char"/>
    <w:basedOn w:val="DefaultParagraphFont"/>
    <w:link w:val="Heading5"/>
    <w:uiPriority w:val="9"/>
    <w:rsid w:val="00D867A2"/>
    <w:rPr>
      <w:rFonts w:asciiTheme="majorHAnsi" w:eastAsiaTheme="majorEastAsia" w:hAnsiTheme="majorHAnsi" w:cstheme="majorBidi"/>
      <w:color w:val="243F60" w:themeColor="accent1" w:themeShade="7F"/>
      <w:sz w:val="22"/>
      <w:szCs w:val="24"/>
      <w:lang w:bidi="he-IL"/>
    </w:rPr>
  </w:style>
  <w:style w:type="character" w:styleId="CommentReference">
    <w:name w:val="annotation reference"/>
    <w:basedOn w:val="DefaultParagraphFont"/>
    <w:uiPriority w:val="99"/>
    <w:semiHidden/>
    <w:unhideWhenUsed/>
    <w:rsid w:val="00C53783"/>
    <w:rPr>
      <w:sz w:val="16"/>
      <w:szCs w:val="16"/>
    </w:rPr>
  </w:style>
  <w:style w:type="paragraph" w:styleId="CommentText">
    <w:name w:val="annotation text"/>
    <w:basedOn w:val="Normal"/>
    <w:link w:val="CommentTextChar"/>
    <w:uiPriority w:val="99"/>
    <w:unhideWhenUsed/>
    <w:rsid w:val="00C53783"/>
    <w:rPr>
      <w:sz w:val="20"/>
      <w:szCs w:val="20"/>
    </w:rPr>
  </w:style>
  <w:style w:type="character" w:customStyle="1" w:styleId="CommentTextChar">
    <w:name w:val="Comment Text Char"/>
    <w:basedOn w:val="DefaultParagraphFont"/>
    <w:link w:val="CommentText"/>
    <w:uiPriority w:val="99"/>
    <w:rsid w:val="00C53783"/>
    <w:rPr>
      <w:rFonts w:ascii="Times New Roman" w:hAnsi="Times New Roman"/>
      <w:lang w:bidi="he-IL"/>
    </w:rPr>
  </w:style>
  <w:style w:type="paragraph" w:styleId="CommentSubject">
    <w:name w:val="annotation subject"/>
    <w:basedOn w:val="CommentText"/>
    <w:next w:val="CommentText"/>
    <w:link w:val="CommentSubjectChar"/>
    <w:uiPriority w:val="99"/>
    <w:semiHidden/>
    <w:unhideWhenUsed/>
    <w:rsid w:val="00C53783"/>
    <w:rPr>
      <w:b/>
      <w:bCs/>
    </w:rPr>
  </w:style>
  <w:style w:type="character" w:customStyle="1" w:styleId="CommentSubjectChar">
    <w:name w:val="Comment Subject Char"/>
    <w:basedOn w:val="CommentTextChar"/>
    <w:link w:val="CommentSubject"/>
    <w:uiPriority w:val="99"/>
    <w:semiHidden/>
    <w:rsid w:val="00C53783"/>
    <w:rPr>
      <w:rFonts w:ascii="Times New Roman" w:hAnsi="Times New Roman"/>
      <w:b/>
      <w:bCs/>
      <w:lang w:bidi="he-IL"/>
    </w:rPr>
  </w:style>
  <w:style w:type="paragraph" w:styleId="Caption">
    <w:name w:val="caption"/>
    <w:basedOn w:val="Normal"/>
    <w:next w:val="Normal"/>
    <w:uiPriority w:val="35"/>
    <w:unhideWhenUsed/>
    <w:qFormat/>
    <w:rsid w:val="00E47F21"/>
    <w:pPr>
      <w:spacing w:after="200"/>
    </w:pPr>
    <w:rPr>
      <w:i/>
      <w:iCs/>
      <w:color w:val="1F497D" w:themeColor="text2"/>
      <w:sz w:val="18"/>
      <w:szCs w:val="18"/>
    </w:rPr>
  </w:style>
  <w:style w:type="character" w:customStyle="1" w:styleId="Heading6Char">
    <w:name w:val="Heading 6 Char"/>
    <w:basedOn w:val="DefaultParagraphFont"/>
    <w:link w:val="Heading6"/>
    <w:uiPriority w:val="9"/>
    <w:rsid w:val="00390AEB"/>
    <w:rPr>
      <w:rFonts w:asciiTheme="majorHAnsi" w:eastAsiaTheme="majorEastAsia" w:hAnsiTheme="majorHAnsi" w:cstheme="majorBidi"/>
      <w:i/>
      <w:iCs/>
      <w:color w:val="243F60" w:themeColor="accent1" w:themeShade="7F"/>
      <w:sz w:val="24"/>
      <w:szCs w:val="24"/>
    </w:rPr>
  </w:style>
  <w:style w:type="table" w:customStyle="1" w:styleId="TableGrid1">
    <w:name w:val="Table Grid1"/>
    <w:basedOn w:val="TableNormal"/>
    <w:next w:val="TableGrid"/>
    <w:uiPriority w:val="59"/>
    <w:rsid w:val="009A608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62303E"/>
    <w:pPr>
      <w:keepLines/>
      <w:spacing w:before="480" w:line="276" w:lineRule="auto"/>
      <w:ind w:left="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3">
    <w:name w:val="toc 3"/>
    <w:basedOn w:val="Normal"/>
    <w:next w:val="Normal"/>
    <w:autoRedefine/>
    <w:uiPriority w:val="39"/>
    <w:unhideWhenUsed/>
    <w:rsid w:val="0062303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64891">
      <w:bodyDiv w:val="1"/>
      <w:marLeft w:val="0"/>
      <w:marRight w:val="0"/>
      <w:marTop w:val="0"/>
      <w:marBottom w:val="0"/>
      <w:divBdr>
        <w:top w:val="none" w:sz="0" w:space="0" w:color="auto"/>
        <w:left w:val="none" w:sz="0" w:space="0" w:color="auto"/>
        <w:bottom w:val="none" w:sz="0" w:space="0" w:color="auto"/>
        <w:right w:val="none" w:sz="0" w:space="0" w:color="auto"/>
      </w:divBdr>
    </w:div>
    <w:div w:id="110247996">
      <w:bodyDiv w:val="1"/>
      <w:marLeft w:val="0"/>
      <w:marRight w:val="0"/>
      <w:marTop w:val="0"/>
      <w:marBottom w:val="0"/>
      <w:divBdr>
        <w:top w:val="none" w:sz="0" w:space="0" w:color="auto"/>
        <w:left w:val="none" w:sz="0" w:space="0" w:color="auto"/>
        <w:bottom w:val="none" w:sz="0" w:space="0" w:color="auto"/>
        <w:right w:val="none" w:sz="0" w:space="0" w:color="auto"/>
      </w:divBdr>
    </w:div>
    <w:div w:id="373697665">
      <w:bodyDiv w:val="1"/>
      <w:marLeft w:val="0"/>
      <w:marRight w:val="0"/>
      <w:marTop w:val="0"/>
      <w:marBottom w:val="0"/>
      <w:divBdr>
        <w:top w:val="none" w:sz="0" w:space="0" w:color="auto"/>
        <w:left w:val="none" w:sz="0" w:space="0" w:color="auto"/>
        <w:bottom w:val="none" w:sz="0" w:space="0" w:color="auto"/>
        <w:right w:val="none" w:sz="0" w:space="0" w:color="auto"/>
      </w:divBdr>
    </w:div>
    <w:div w:id="395082073">
      <w:bodyDiv w:val="1"/>
      <w:marLeft w:val="0"/>
      <w:marRight w:val="0"/>
      <w:marTop w:val="0"/>
      <w:marBottom w:val="0"/>
      <w:divBdr>
        <w:top w:val="none" w:sz="0" w:space="0" w:color="auto"/>
        <w:left w:val="none" w:sz="0" w:space="0" w:color="auto"/>
        <w:bottom w:val="none" w:sz="0" w:space="0" w:color="auto"/>
        <w:right w:val="none" w:sz="0" w:space="0" w:color="auto"/>
      </w:divBdr>
    </w:div>
    <w:div w:id="398016427">
      <w:bodyDiv w:val="1"/>
      <w:marLeft w:val="0"/>
      <w:marRight w:val="0"/>
      <w:marTop w:val="0"/>
      <w:marBottom w:val="0"/>
      <w:divBdr>
        <w:top w:val="none" w:sz="0" w:space="0" w:color="auto"/>
        <w:left w:val="none" w:sz="0" w:space="0" w:color="auto"/>
        <w:bottom w:val="none" w:sz="0" w:space="0" w:color="auto"/>
        <w:right w:val="none" w:sz="0" w:space="0" w:color="auto"/>
      </w:divBdr>
    </w:div>
    <w:div w:id="521750360">
      <w:bodyDiv w:val="1"/>
      <w:marLeft w:val="0"/>
      <w:marRight w:val="0"/>
      <w:marTop w:val="0"/>
      <w:marBottom w:val="0"/>
      <w:divBdr>
        <w:top w:val="none" w:sz="0" w:space="0" w:color="auto"/>
        <w:left w:val="none" w:sz="0" w:space="0" w:color="auto"/>
        <w:bottom w:val="none" w:sz="0" w:space="0" w:color="auto"/>
        <w:right w:val="none" w:sz="0" w:space="0" w:color="auto"/>
      </w:divBdr>
    </w:div>
    <w:div w:id="616716371">
      <w:bodyDiv w:val="1"/>
      <w:marLeft w:val="0"/>
      <w:marRight w:val="0"/>
      <w:marTop w:val="0"/>
      <w:marBottom w:val="0"/>
      <w:divBdr>
        <w:top w:val="none" w:sz="0" w:space="0" w:color="auto"/>
        <w:left w:val="none" w:sz="0" w:space="0" w:color="auto"/>
        <w:bottom w:val="none" w:sz="0" w:space="0" w:color="auto"/>
        <w:right w:val="none" w:sz="0" w:space="0" w:color="auto"/>
      </w:divBdr>
    </w:div>
    <w:div w:id="661394728">
      <w:bodyDiv w:val="1"/>
      <w:marLeft w:val="0"/>
      <w:marRight w:val="0"/>
      <w:marTop w:val="0"/>
      <w:marBottom w:val="0"/>
      <w:divBdr>
        <w:top w:val="none" w:sz="0" w:space="0" w:color="auto"/>
        <w:left w:val="none" w:sz="0" w:space="0" w:color="auto"/>
        <w:bottom w:val="none" w:sz="0" w:space="0" w:color="auto"/>
        <w:right w:val="none" w:sz="0" w:space="0" w:color="auto"/>
      </w:divBdr>
    </w:div>
    <w:div w:id="990720396">
      <w:bodyDiv w:val="1"/>
      <w:marLeft w:val="0"/>
      <w:marRight w:val="0"/>
      <w:marTop w:val="0"/>
      <w:marBottom w:val="0"/>
      <w:divBdr>
        <w:top w:val="none" w:sz="0" w:space="0" w:color="auto"/>
        <w:left w:val="none" w:sz="0" w:space="0" w:color="auto"/>
        <w:bottom w:val="none" w:sz="0" w:space="0" w:color="auto"/>
        <w:right w:val="none" w:sz="0" w:space="0" w:color="auto"/>
      </w:divBdr>
    </w:div>
    <w:div w:id="1011369704">
      <w:bodyDiv w:val="1"/>
      <w:marLeft w:val="0"/>
      <w:marRight w:val="0"/>
      <w:marTop w:val="0"/>
      <w:marBottom w:val="0"/>
      <w:divBdr>
        <w:top w:val="none" w:sz="0" w:space="0" w:color="auto"/>
        <w:left w:val="none" w:sz="0" w:space="0" w:color="auto"/>
        <w:bottom w:val="none" w:sz="0" w:space="0" w:color="auto"/>
        <w:right w:val="none" w:sz="0" w:space="0" w:color="auto"/>
      </w:divBdr>
    </w:div>
    <w:div w:id="1498040020">
      <w:bodyDiv w:val="1"/>
      <w:marLeft w:val="0"/>
      <w:marRight w:val="0"/>
      <w:marTop w:val="0"/>
      <w:marBottom w:val="0"/>
      <w:divBdr>
        <w:top w:val="none" w:sz="0" w:space="0" w:color="auto"/>
        <w:left w:val="none" w:sz="0" w:space="0" w:color="auto"/>
        <w:bottom w:val="none" w:sz="0" w:space="0" w:color="auto"/>
        <w:right w:val="none" w:sz="0" w:space="0" w:color="auto"/>
      </w:divBdr>
    </w:div>
    <w:div w:id="1693065069">
      <w:bodyDiv w:val="1"/>
      <w:marLeft w:val="0"/>
      <w:marRight w:val="0"/>
      <w:marTop w:val="0"/>
      <w:marBottom w:val="0"/>
      <w:divBdr>
        <w:top w:val="none" w:sz="0" w:space="0" w:color="auto"/>
        <w:left w:val="none" w:sz="0" w:space="0" w:color="auto"/>
        <w:bottom w:val="none" w:sz="0" w:space="0" w:color="auto"/>
        <w:right w:val="none" w:sz="0" w:space="0" w:color="auto"/>
      </w:divBdr>
    </w:div>
    <w:div w:id="1745562839">
      <w:bodyDiv w:val="1"/>
      <w:marLeft w:val="0"/>
      <w:marRight w:val="0"/>
      <w:marTop w:val="0"/>
      <w:marBottom w:val="0"/>
      <w:divBdr>
        <w:top w:val="none" w:sz="0" w:space="0" w:color="auto"/>
        <w:left w:val="none" w:sz="0" w:space="0" w:color="auto"/>
        <w:bottom w:val="none" w:sz="0" w:space="0" w:color="auto"/>
        <w:right w:val="none" w:sz="0" w:space="0" w:color="auto"/>
      </w:divBdr>
    </w:div>
    <w:div w:id="1749811717">
      <w:bodyDiv w:val="1"/>
      <w:marLeft w:val="0"/>
      <w:marRight w:val="0"/>
      <w:marTop w:val="0"/>
      <w:marBottom w:val="0"/>
      <w:divBdr>
        <w:top w:val="none" w:sz="0" w:space="0" w:color="auto"/>
        <w:left w:val="none" w:sz="0" w:space="0" w:color="auto"/>
        <w:bottom w:val="none" w:sz="0" w:space="0" w:color="auto"/>
        <w:right w:val="none" w:sz="0" w:space="0" w:color="auto"/>
      </w:divBdr>
    </w:div>
    <w:div w:id="199105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Documents\Ahmedabad\Ethnography%20course\Ethno%20AU%20template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81AA1-0664-4EE5-9E07-8682EC6EE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Ethno AU template2</Template>
  <TotalTime>176</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1766</CharactersWithSpaces>
  <SharedDoc>false</SharedDoc>
  <HLinks>
    <vt:vector size="144" baseType="variant">
      <vt:variant>
        <vt:i4>4653151</vt:i4>
      </vt:variant>
      <vt:variant>
        <vt:i4>72</vt:i4>
      </vt:variant>
      <vt:variant>
        <vt:i4>0</vt:i4>
      </vt:variant>
      <vt:variant>
        <vt:i4>5</vt:i4>
      </vt:variant>
      <vt:variant>
        <vt:lpwstr>http://libguides.library.usyd.edu.au/endnote</vt:lpwstr>
      </vt:variant>
      <vt:variant>
        <vt:lpwstr/>
      </vt:variant>
      <vt:variant>
        <vt:i4>4980814</vt:i4>
      </vt:variant>
      <vt:variant>
        <vt:i4>69</vt:i4>
      </vt:variant>
      <vt:variant>
        <vt:i4>0</vt:i4>
      </vt:variant>
      <vt:variant>
        <vt:i4>5</vt:i4>
      </vt:variant>
      <vt:variant>
        <vt:lpwstr>http://www.library.usyd.edu.au/elearning/learn/referencing/index.php</vt:lpwstr>
      </vt:variant>
      <vt:variant>
        <vt:lpwstr/>
      </vt:variant>
      <vt:variant>
        <vt:i4>4784216</vt:i4>
      </vt:variant>
      <vt:variant>
        <vt:i4>66</vt:i4>
      </vt:variant>
      <vt:variant>
        <vt:i4>0</vt:i4>
      </vt:variant>
      <vt:variant>
        <vt:i4>5</vt:i4>
      </vt:variant>
      <vt:variant>
        <vt:lpwstr>http://writesite.elearn.usyd.edu.au/</vt:lpwstr>
      </vt:variant>
      <vt:variant>
        <vt:lpwstr/>
      </vt:variant>
      <vt:variant>
        <vt:i4>4784216</vt:i4>
      </vt:variant>
      <vt:variant>
        <vt:i4>63</vt:i4>
      </vt:variant>
      <vt:variant>
        <vt:i4>0</vt:i4>
      </vt:variant>
      <vt:variant>
        <vt:i4>5</vt:i4>
      </vt:variant>
      <vt:variant>
        <vt:lpwstr>http://writesite.elearn.usyd.edu.au/</vt:lpwstr>
      </vt:variant>
      <vt:variant>
        <vt:lpwstr/>
      </vt:variant>
      <vt:variant>
        <vt:i4>4784216</vt:i4>
      </vt:variant>
      <vt:variant>
        <vt:i4>60</vt:i4>
      </vt:variant>
      <vt:variant>
        <vt:i4>0</vt:i4>
      </vt:variant>
      <vt:variant>
        <vt:i4>5</vt:i4>
      </vt:variant>
      <vt:variant>
        <vt:lpwstr>http://writesite.elearn.usyd.edu.au/</vt:lpwstr>
      </vt:variant>
      <vt:variant>
        <vt:lpwstr/>
      </vt:variant>
      <vt:variant>
        <vt:i4>4784216</vt:i4>
      </vt:variant>
      <vt:variant>
        <vt:i4>57</vt:i4>
      </vt:variant>
      <vt:variant>
        <vt:i4>0</vt:i4>
      </vt:variant>
      <vt:variant>
        <vt:i4>5</vt:i4>
      </vt:variant>
      <vt:variant>
        <vt:lpwstr>http://writesite.elearn.usyd.edu.au/</vt:lpwstr>
      </vt:variant>
      <vt:variant>
        <vt:lpwstr/>
      </vt:variant>
      <vt:variant>
        <vt:i4>4784216</vt:i4>
      </vt:variant>
      <vt:variant>
        <vt:i4>54</vt:i4>
      </vt:variant>
      <vt:variant>
        <vt:i4>0</vt:i4>
      </vt:variant>
      <vt:variant>
        <vt:i4>5</vt:i4>
      </vt:variant>
      <vt:variant>
        <vt:lpwstr>http://writesite.elearn.usyd.edu.au/</vt:lpwstr>
      </vt:variant>
      <vt:variant>
        <vt:lpwstr/>
      </vt:variant>
      <vt:variant>
        <vt:i4>4784216</vt:i4>
      </vt:variant>
      <vt:variant>
        <vt:i4>51</vt:i4>
      </vt:variant>
      <vt:variant>
        <vt:i4>0</vt:i4>
      </vt:variant>
      <vt:variant>
        <vt:i4>5</vt:i4>
      </vt:variant>
      <vt:variant>
        <vt:lpwstr>http://writesite.elearn.usyd.edu.au/</vt:lpwstr>
      </vt:variant>
      <vt:variant>
        <vt:lpwstr/>
      </vt:variant>
      <vt:variant>
        <vt:i4>4784216</vt:i4>
      </vt:variant>
      <vt:variant>
        <vt:i4>48</vt:i4>
      </vt:variant>
      <vt:variant>
        <vt:i4>0</vt:i4>
      </vt:variant>
      <vt:variant>
        <vt:i4>5</vt:i4>
      </vt:variant>
      <vt:variant>
        <vt:lpwstr>http://writesite.elearn.usyd.edu.au/</vt:lpwstr>
      </vt:variant>
      <vt:variant>
        <vt:lpwstr/>
      </vt:variant>
      <vt:variant>
        <vt:i4>6488153</vt:i4>
      </vt:variant>
      <vt:variant>
        <vt:i4>45</vt:i4>
      </vt:variant>
      <vt:variant>
        <vt:i4>0</vt:i4>
      </vt:variant>
      <vt:variant>
        <vt:i4>5</vt:i4>
      </vt:variant>
      <vt:variant>
        <vt:lpwstr>http://www.it.usyd.edu.au/current_students/postgrad_coursework/policies/academic_honesty.shtml</vt:lpwstr>
      </vt:variant>
      <vt:variant>
        <vt:lpwstr/>
      </vt:variant>
      <vt:variant>
        <vt:i4>4784216</vt:i4>
      </vt:variant>
      <vt:variant>
        <vt:i4>42</vt:i4>
      </vt:variant>
      <vt:variant>
        <vt:i4>0</vt:i4>
      </vt:variant>
      <vt:variant>
        <vt:i4>5</vt:i4>
      </vt:variant>
      <vt:variant>
        <vt:lpwstr>http://writesite.elearn.usyd.edu.au/</vt:lpwstr>
      </vt:variant>
      <vt:variant>
        <vt:lpwstr/>
      </vt:variant>
      <vt:variant>
        <vt:i4>4653151</vt:i4>
      </vt:variant>
      <vt:variant>
        <vt:i4>39</vt:i4>
      </vt:variant>
      <vt:variant>
        <vt:i4>0</vt:i4>
      </vt:variant>
      <vt:variant>
        <vt:i4>5</vt:i4>
      </vt:variant>
      <vt:variant>
        <vt:lpwstr>http://libguides.library.usyd.edu.au/endnote</vt:lpwstr>
      </vt:variant>
      <vt:variant>
        <vt:lpwstr/>
      </vt:variant>
      <vt:variant>
        <vt:i4>4980814</vt:i4>
      </vt:variant>
      <vt:variant>
        <vt:i4>36</vt:i4>
      </vt:variant>
      <vt:variant>
        <vt:i4>0</vt:i4>
      </vt:variant>
      <vt:variant>
        <vt:i4>5</vt:i4>
      </vt:variant>
      <vt:variant>
        <vt:lpwstr>http://www.library.usyd.edu.au/elearning/learn/referencing/index.php</vt:lpwstr>
      </vt:variant>
      <vt:variant>
        <vt:lpwstr/>
      </vt:variant>
      <vt:variant>
        <vt:i4>4784216</vt:i4>
      </vt:variant>
      <vt:variant>
        <vt:i4>33</vt:i4>
      </vt:variant>
      <vt:variant>
        <vt:i4>0</vt:i4>
      </vt:variant>
      <vt:variant>
        <vt:i4>5</vt:i4>
      </vt:variant>
      <vt:variant>
        <vt:lpwstr>http://writesite.elearn.usyd.edu.au/</vt:lpwstr>
      </vt:variant>
      <vt:variant>
        <vt:lpwstr/>
      </vt:variant>
      <vt:variant>
        <vt:i4>5439561</vt:i4>
      </vt:variant>
      <vt:variant>
        <vt:i4>30</vt:i4>
      </vt:variant>
      <vt:variant>
        <vt:i4>0</vt:i4>
      </vt:variant>
      <vt:variant>
        <vt:i4>5</vt:i4>
      </vt:variant>
      <vt:variant>
        <vt:lpwstr>http://www.library.usyd.edu.au/elearning/learn/journalarticles/index.php</vt:lpwstr>
      </vt:variant>
      <vt:variant>
        <vt:lpwstr/>
      </vt:variant>
      <vt:variant>
        <vt:i4>5636176</vt:i4>
      </vt:variant>
      <vt:variant>
        <vt:i4>27</vt:i4>
      </vt:variant>
      <vt:variant>
        <vt:i4>0</vt:i4>
      </vt:variant>
      <vt:variant>
        <vt:i4>5</vt:i4>
      </vt:variant>
      <vt:variant>
        <vt:lpwstr>http://www.library.usyd.edu.au/elearning/learn/schvsnonsch/index.php</vt:lpwstr>
      </vt:variant>
      <vt:variant>
        <vt:lpwstr/>
      </vt:variant>
      <vt:variant>
        <vt:i4>4784216</vt:i4>
      </vt:variant>
      <vt:variant>
        <vt:i4>24</vt:i4>
      </vt:variant>
      <vt:variant>
        <vt:i4>0</vt:i4>
      </vt:variant>
      <vt:variant>
        <vt:i4>5</vt:i4>
      </vt:variant>
      <vt:variant>
        <vt:lpwstr>http://writesite.elearn.usyd.edu.au/</vt:lpwstr>
      </vt:variant>
      <vt:variant>
        <vt:lpwstr/>
      </vt:variant>
      <vt:variant>
        <vt:i4>4784216</vt:i4>
      </vt:variant>
      <vt:variant>
        <vt:i4>21</vt:i4>
      </vt:variant>
      <vt:variant>
        <vt:i4>0</vt:i4>
      </vt:variant>
      <vt:variant>
        <vt:i4>5</vt:i4>
      </vt:variant>
      <vt:variant>
        <vt:lpwstr>http://writesite.elearn.usyd.edu.au/</vt:lpwstr>
      </vt:variant>
      <vt:variant>
        <vt:lpwstr/>
      </vt:variant>
      <vt:variant>
        <vt:i4>4784216</vt:i4>
      </vt:variant>
      <vt:variant>
        <vt:i4>18</vt:i4>
      </vt:variant>
      <vt:variant>
        <vt:i4>0</vt:i4>
      </vt:variant>
      <vt:variant>
        <vt:i4>5</vt:i4>
      </vt:variant>
      <vt:variant>
        <vt:lpwstr>http://writesite.elearn.usyd.edu.au/</vt:lpwstr>
      </vt:variant>
      <vt:variant>
        <vt:lpwstr/>
      </vt:variant>
      <vt:variant>
        <vt:i4>6488153</vt:i4>
      </vt:variant>
      <vt:variant>
        <vt:i4>15</vt:i4>
      </vt:variant>
      <vt:variant>
        <vt:i4>0</vt:i4>
      </vt:variant>
      <vt:variant>
        <vt:i4>5</vt:i4>
      </vt:variant>
      <vt:variant>
        <vt:lpwstr>http://www.it.usyd.edu.au/current_students/postgrad_coursework/policies/academic_honesty.shtml</vt:lpwstr>
      </vt:variant>
      <vt:variant>
        <vt:lpwstr/>
      </vt:variant>
      <vt:variant>
        <vt:i4>4784216</vt:i4>
      </vt:variant>
      <vt:variant>
        <vt:i4>12</vt:i4>
      </vt:variant>
      <vt:variant>
        <vt:i4>0</vt:i4>
      </vt:variant>
      <vt:variant>
        <vt:i4>5</vt:i4>
      </vt:variant>
      <vt:variant>
        <vt:lpwstr>http://writesite.elearn.usyd.edu.au/</vt:lpwstr>
      </vt:variant>
      <vt:variant>
        <vt:lpwstr/>
      </vt:variant>
      <vt:variant>
        <vt:i4>5439498</vt:i4>
      </vt:variant>
      <vt:variant>
        <vt:i4>9</vt:i4>
      </vt:variant>
      <vt:variant>
        <vt:i4>0</vt:i4>
      </vt:variant>
      <vt:variant>
        <vt:i4>5</vt:i4>
      </vt:variant>
      <vt:variant>
        <vt:lpwstr>http://www.imf.org/external/np/tr/2005/tr050408bf.htm</vt:lpwstr>
      </vt:variant>
      <vt:variant>
        <vt:lpwstr/>
      </vt:variant>
      <vt:variant>
        <vt:i4>393287</vt:i4>
      </vt:variant>
      <vt:variant>
        <vt:i4>6</vt:i4>
      </vt:variant>
      <vt:variant>
        <vt:i4>0</vt:i4>
      </vt:variant>
      <vt:variant>
        <vt:i4>5</vt:i4>
      </vt:variant>
      <vt:variant>
        <vt:lpwstr>http://mitworld.mit.edu/video/266</vt:lpwstr>
      </vt:variant>
      <vt:variant>
        <vt:lpwstr/>
      </vt:variant>
      <vt:variant>
        <vt:i4>2097265</vt:i4>
      </vt:variant>
      <vt:variant>
        <vt:i4>0</vt:i4>
      </vt:variant>
      <vt:variant>
        <vt:i4>0</vt:i4>
      </vt:variant>
      <vt:variant>
        <vt:i4>5</vt:i4>
      </vt:variant>
      <vt:variant>
        <vt:lpwstr>http://www.library.usyd.edu.au/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Stern</dc:creator>
  <cp:lastModifiedBy>Andrea Stern</cp:lastModifiedBy>
  <cp:revision>7</cp:revision>
  <cp:lastPrinted>2018-05-02T04:30:00Z</cp:lastPrinted>
  <dcterms:created xsi:type="dcterms:W3CDTF">2019-04-14T11:15:00Z</dcterms:created>
  <dcterms:modified xsi:type="dcterms:W3CDTF">2019-04-14T16:23:00Z</dcterms:modified>
</cp:coreProperties>
</file>